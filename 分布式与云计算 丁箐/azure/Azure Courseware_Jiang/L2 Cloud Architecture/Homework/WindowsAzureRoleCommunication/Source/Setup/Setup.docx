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657" w:rsidRPr="00717A8E" w:rsidRDefault="000E3657" w:rsidP="000E3657">
      <w:pPr>
        <w:rPr>
          <w:noProof/>
          <w:vanish/>
          <w:lang w:eastAsia="es-AR"/>
          <w:specVanish/>
        </w:rPr>
      </w:pPr>
    </w:p>
    <w:p w:rsidR="000E3657" w:rsidRPr="00B7632E" w:rsidRDefault="000E3657" w:rsidP="000E3657">
      <w:pPr>
        <w:rPr>
          <w:rFonts w:ascii="Arial Black" w:hAnsi="Arial Black"/>
          <w:noProof/>
          <w:sz w:val="52"/>
        </w:rPr>
      </w:pPr>
      <w:r w:rsidRPr="00B7632E">
        <w:rPr>
          <w:rFonts w:ascii="Arial Black" w:hAnsi="Arial Black"/>
          <w:noProof/>
          <w:sz w:val="52"/>
        </w:rPr>
        <w:t xml:space="preserve"> </w:t>
      </w:r>
      <w:r w:rsidR="00243B6D" w:rsidRPr="00B7632E">
        <w:rPr>
          <w:rFonts w:ascii="Arial Black" w:hAnsi="Arial Black"/>
          <w:noProof/>
          <w:sz w:val="52"/>
          <w:lang w:bidi="ar-SA"/>
        </w:rPr>
        <w:drawing>
          <wp:inline distT="0" distB="0" distL="0" distR="0">
            <wp:extent cx="3499648" cy="654199"/>
            <wp:effectExtent l="19050" t="0" r="5552" b="0"/>
            <wp:docPr id="2" name="Picture 1" descr="C:\Users\daiken\Desktop\files\Logos\Logos\WindowsAzure_551x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iken\Desktop\files\Logos\Logos\WindowsAzure_551x10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648" cy="654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657" w:rsidRPr="00D54414" w:rsidRDefault="000E3657" w:rsidP="000E3657">
      <w:pPr>
        <w:rPr>
          <w:rFonts w:ascii="Arial Black" w:hAnsi="Arial Black"/>
          <w:noProof/>
          <w:sz w:val="52"/>
          <w:highlight w:val="yellow"/>
        </w:rPr>
      </w:pPr>
    </w:p>
    <w:p w:rsidR="000E3657" w:rsidRPr="00D54414" w:rsidRDefault="000E3657" w:rsidP="000E3657">
      <w:pPr>
        <w:rPr>
          <w:rFonts w:ascii="Arial Black" w:hAnsi="Arial Black"/>
          <w:noProof/>
          <w:sz w:val="52"/>
          <w:highlight w:val="yellow"/>
        </w:rPr>
      </w:pPr>
    </w:p>
    <w:p w:rsidR="000E3657" w:rsidRPr="00D54414" w:rsidRDefault="000E3657" w:rsidP="000E3657">
      <w:pPr>
        <w:pStyle w:val="HOLTitle1"/>
        <w:rPr>
          <w:noProof/>
        </w:rPr>
      </w:pPr>
      <w:r w:rsidRPr="00D54414">
        <w:rPr>
          <w:noProof/>
        </w:rPr>
        <w:t>Hands-On Lab</w:t>
      </w:r>
    </w:p>
    <w:p w:rsidR="000E3657" w:rsidRPr="00D54414" w:rsidRDefault="00243B6D" w:rsidP="000E3657">
      <w:pPr>
        <w:pStyle w:val="HOLDescription"/>
        <w:rPr>
          <w:rFonts w:ascii="Arial Narrow" w:hAnsi="Arial Narrow"/>
          <w:noProof/>
          <w:sz w:val="56"/>
          <w:szCs w:val="56"/>
          <w:lang w:val="en-US"/>
        </w:rPr>
      </w:pPr>
      <w:r w:rsidRPr="00243B6D">
        <w:rPr>
          <w:rFonts w:ascii="Arial Narrow" w:hAnsi="Arial Narrow"/>
          <w:noProof/>
          <w:sz w:val="56"/>
          <w:szCs w:val="56"/>
          <w:lang w:val="en-US"/>
        </w:rPr>
        <w:t xml:space="preserve">Windows Azure: </w:t>
      </w:r>
      <w:r w:rsidR="00A96C8D" w:rsidRPr="00A96C8D">
        <w:rPr>
          <w:rFonts w:ascii="Arial Narrow" w:hAnsi="Arial Narrow"/>
          <w:noProof/>
          <w:sz w:val="56"/>
          <w:szCs w:val="56"/>
          <w:lang w:val="en-US"/>
        </w:rPr>
        <w:t>Worker</w:t>
      </w:r>
      <w:r w:rsidR="00A96C8D">
        <w:rPr>
          <w:rFonts w:ascii="Arial Narrow" w:hAnsi="Arial Narrow"/>
          <w:noProof/>
          <w:sz w:val="56"/>
          <w:szCs w:val="56"/>
          <w:lang w:val="en-US"/>
        </w:rPr>
        <w:t xml:space="preserve"> </w:t>
      </w:r>
      <w:r w:rsidR="00A96C8D" w:rsidRPr="00A96C8D">
        <w:rPr>
          <w:rFonts w:ascii="Arial Narrow" w:hAnsi="Arial Narrow"/>
          <w:noProof/>
          <w:sz w:val="56"/>
          <w:szCs w:val="56"/>
          <w:lang w:val="en-US"/>
        </w:rPr>
        <w:t>Role</w:t>
      </w:r>
      <w:r w:rsidR="00A96C8D">
        <w:rPr>
          <w:rFonts w:ascii="Arial Narrow" w:hAnsi="Arial Narrow"/>
          <w:noProof/>
          <w:sz w:val="56"/>
          <w:szCs w:val="56"/>
          <w:lang w:val="en-US"/>
        </w:rPr>
        <w:t xml:space="preserve"> </w:t>
      </w:r>
      <w:r w:rsidR="00A96C8D" w:rsidRPr="00A96C8D">
        <w:rPr>
          <w:rFonts w:ascii="Arial Narrow" w:hAnsi="Arial Narrow"/>
          <w:noProof/>
          <w:sz w:val="56"/>
          <w:szCs w:val="56"/>
          <w:lang w:val="en-US"/>
        </w:rPr>
        <w:t>Communication</w:t>
      </w:r>
    </w:p>
    <w:p w:rsidR="000E3657" w:rsidRDefault="000E3657" w:rsidP="000E3657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3111BA" w:rsidRDefault="003111BA" w:rsidP="000E3657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3111BA" w:rsidRDefault="003111BA" w:rsidP="003111BA">
      <w:pPr>
        <w:rPr>
          <w:rFonts w:eastAsia="Batang"/>
          <w:noProof/>
          <w:lang w:eastAsia="ko-KR"/>
        </w:rPr>
      </w:pPr>
      <w:r>
        <w:rPr>
          <w:rFonts w:eastAsia="Batang"/>
          <w:noProof/>
          <w:lang w:eastAsia="ko-KR"/>
        </w:rPr>
        <w:t>Lab version:</w:t>
      </w:r>
      <w:r>
        <w:rPr>
          <w:rFonts w:eastAsia="Batang"/>
          <w:noProof/>
          <w:lang w:eastAsia="ko-KR"/>
        </w:rPr>
        <w:tab/>
        <w:t>1.0.0</w:t>
      </w:r>
    </w:p>
    <w:p w:rsidR="003111BA" w:rsidRDefault="003111BA" w:rsidP="003111BA">
      <w:pPr>
        <w:rPr>
          <w:rFonts w:eastAsia="Batang"/>
          <w:noProof/>
          <w:lang w:eastAsia="ko-KR"/>
        </w:rPr>
      </w:pPr>
      <w:r>
        <w:rPr>
          <w:rFonts w:eastAsia="Batang"/>
          <w:noProof/>
          <w:lang w:eastAsia="ko-KR"/>
        </w:rPr>
        <w:t>Last updated:</w:t>
      </w:r>
      <w:r>
        <w:rPr>
          <w:rFonts w:eastAsia="Batang"/>
          <w:noProof/>
          <w:lang w:eastAsia="ko-KR"/>
        </w:rPr>
        <w:tab/>
      </w:r>
      <w:r w:rsidR="004636E0">
        <w:rPr>
          <w:noProof/>
        </w:rPr>
        <w:fldChar w:fldCharType="begin"/>
      </w:r>
      <w:r>
        <w:rPr>
          <w:noProof/>
        </w:rPr>
        <w:instrText xml:space="preserve"> DATE \@ "M/d/yyyy" </w:instrText>
      </w:r>
      <w:r w:rsidR="004636E0">
        <w:rPr>
          <w:noProof/>
        </w:rPr>
        <w:fldChar w:fldCharType="separate"/>
      </w:r>
      <w:r w:rsidR="00EF616B">
        <w:rPr>
          <w:noProof/>
        </w:rPr>
        <w:t>12/15/2009</w:t>
      </w:r>
      <w:r w:rsidR="004636E0">
        <w:rPr>
          <w:noProof/>
        </w:rPr>
        <w:fldChar w:fldCharType="end"/>
      </w:r>
    </w:p>
    <w:p w:rsidR="003111BA" w:rsidRDefault="003111BA" w:rsidP="000E3657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3111BA" w:rsidRDefault="003111BA" w:rsidP="000E3657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3111BA" w:rsidRDefault="003111BA" w:rsidP="000E3657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3111BA" w:rsidRDefault="003111BA" w:rsidP="000E3657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3111BA" w:rsidRDefault="003111BA" w:rsidP="000E3657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3111BA" w:rsidRDefault="003111BA" w:rsidP="000E3657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3111BA" w:rsidRPr="00D54414" w:rsidRDefault="003111BA" w:rsidP="000E3657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0E3657" w:rsidRPr="00D54414" w:rsidRDefault="000E3657" w:rsidP="000E3657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eastAsia="ko-KR"/>
        </w:rPr>
      </w:pPr>
    </w:p>
    <w:p w:rsidR="000E3657" w:rsidRDefault="000E3657" w:rsidP="000E3657">
      <w:pPr>
        <w:rPr>
          <w:noProof/>
        </w:rPr>
      </w:pPr>
      <w:r w:rsidRPr="00D54414">
        <w:rPr>
          <w:noProof/>
          <w:lang w:bidi="ar-SA"/>
        </w:rPr>
        <w:drawing>
          <wp:inline distT="0" distB="0" distL="0" distR="0">
            <wp:extent cx="3467100" cy="857250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657" w:rsidRDefault="000E3657">
      <w:pPr>
        <w:rPr>
          <w:noProof/>
        </w:rPr>
      </w:pPr>
      <w:r w:rsidRPr="00D54414">
        <w:rPr>
          <w:noProof/>
        </w:rPr>
        <w:br w:type="page"/>
      </w:r>
    </w:p>
    <w:p w:rsidR="000E3657" w:rsidRPr="00870EB1" w:rsidRDefault="000E3657" w:rsidP="000E3657">
      <w:pPr>
        <w:pStyle w:val="Heading1"/>
        <w:rPr>
          <w:noProof/>
        </w:rPr>
      </w:pPr>
      <w:bookmarkStart w:id="0" w:name="_Toc168302999"/>
      <w:bookmarkStart w:id="1" w:name="_Toc157870738"/>
      <w:r w:rsidRPr="00870EB1">
        <w:rPr>
          <w:noProof/>
        </w:rPr>
        <w:lastRenderedPageBreak/>
        <w:t>System Requirements</w:t>
      </w:r>
      <w:bookmarkEnd w:id="0"/>
    </w:p>
    <w:p w:rsidR="000E3657" w:rsidRPr="00870EB1" w:rsidRDefault="000E3657" w:rsidP="000E3657">
      <w:pPr>
        <w:pStyle w:val="ppBodyText"/>
        <w:rPr>
          <w:noProof/>
        </w:rPr>
      </w:pPr>
      <w:r w:rsidRPr="00870EB1">
        <w:rPr>
          <w:noProof/>
        </w:rPr>
        <w:t>You must have the following items to complete this lab:</w:t>
      </w:r>
    </w:p>
    <w:p w:rsidR="003B79E8" w:rsidRDefault="006D6192" w:rsidP="000E3657">
      <w:pPr>
        <w:pStyle w:val="ppBulletList"/>
        <w:rPr>
          <w:noProof/>
        </w:rPr>
      </w:pPr>
      <w:r w:rsidRPr="006D6192">
        <w:rPr>
          <w:noProof/>
        </w:rPr>
        <w:t>IIS 7 (with ASP.NET, WCF HTTP Activation)</w:t>
      </w:r>
    </w:p>
    <w:p w:rsidR="00EF616B" w:rsidRDefault="00EF616B" w:rsidP="00EF616B">
      <w:pPr>
        <w:pStyle w:val="ppBulletList"/>
      </w:pPr>
      <w:hyperlink r:id="rId9" w:history="1">
        <w:r w:rsidRPr="00EF04D1">
          <w:rPr>
            <w:rStyle w:val="Hyperlink"/>
            <w:rFonts w:cstheme="minorBidi"/>
          </w:rPr>
          <w:t>Microsoft .NET Framework 3.5 SP1</w:t>
        </w:r>
      </w:hyperlink>
    </w:p>
    <w:p w:rsidR="006D6192" w:rsidRDefault="00EF616B" w:rsidP="006D6192">
      <w:pPr>
        <w:pStyle w:val="ppBulletList"/>
        <w:rPr>
          <w:noProof/>
        </w:rPr>
      </w:pPr>
      <w:hyperlink r:id="rId10" w:history="1">
        <w:r w:rsidR="006D6192" w:rsidRPr="00EF616B">
          <w:rPr>
            <w:rStyle w:val="Hyperlink"/>
            <w:rFonts w:cstheme="minorBidi"/>
            <w:noProof/>
          </w:rPr>
          <w:t>Microsoft Visual Studio 2008 SP1 (or above)</w:t>
        </w:r>
      </w:hyperlink>
    </w:p>
    <w:p w:rsidR="006D6192" w:rsidRDefault="00EF616B" w:rsidP="006D6192">
      <w:pPr>
        <w:pStyle w:val="ppBulletList"/>
        <w:rPr>
          <w:noProof/>
        </w:rPr>
      </w:pPr>
      <w:hyperlink r:id="rId11" w:history="1">
        <w:r w:rsidR="006D6192" w:rsidRPr="00EF616B">
          <w:rPr>
            <w:rStyle w:val="Hyperlink"/>
            <w:rFonts w:cstheme="minorBidi"/>
            <w:noProof/>
          </w:rPr>
          <w:t>Windows Azure Tools for Microsoft Visual Studio (November 2009)</w:t>
        </w:r>
      </w:hyperlink>
    </w:p>
    <w:p w:rsidR="000E3657" w:rsidRPr="000E3657" w:rsidRDefault="000E3657" w:rsidP="000E3657">
      <w:pPr>
        <w:pStyle w:val="ppListEnd"/>
        <w:rPr>
          <w:noProof/>
          <w:highlight w:val="yellow"/>
        </w:rPr>
      </w:pPr>
    </w:p>
    <w:p w:rsidR="003E5AFF" w:rsidRPr="001127BD" w:rsidRDefault="00C441FA" w:rsidP="003E5AFF">
      <w:pPr>
        <w:pStyle w:val="Heading1"/>
        <w:rPr>
          <w:noProof/>
        </w:rPr>
      </w:pPr>
      <w:r>
        <w:rPr>
          <w:noProof/>
        </w:rPr>
        <w:t>Installation</w:t>
      </w:r>
    </w:p>
    <w:p w:rsidR="003E5AFF" w:rsidRDefault="003E5AFF" w:rsidP="003E5AFF">
      <w:pPr>
        <w:pStyle w:val="ppBodyText"/>
        <w:rPr>
          <w:rFonts w:eastAsia="Times New Roman"/>
          <w:lang w:bidi="ar-SA"/>
        </w:rPr>
      </w:pPr>
      <w:r w:rsidRPr="00B71A00">
        <w:rPr>
          <w:rFonts w:eastAsia="Times New Roman"/>
          <w:lang w:bidi="ar-SA"/>
        </w:rPr>
        <w:t xml:space="preserve">You must perform the following steps to prepare your computer for </w:t>
      </w:r>
      <w:r w:rsidR="00F03278">
        <w:rPr>
          <w:rFonts w:eastAsia="Times New Roman"/>
          <w:b/>
          <w:lang w:bidi="ar-SA"/>
        </w:rPr>
        <w:t xml:space="preserve">Windows Azure </w:t>
      </w:r>
      <w:r w:rsidR="00A96C8D" w:rsidRPr="00A96C8D">
        <w:rPr>
          <w:rFonts w:eastAsia="Times New Roman"/>
          <w:b/>
          <w:lang w:bidi="ar-SA"/>
        </w:rPr>
        <w:t>Worker Role Communication</w:t>
      </w:r>
      <w:r w:rsidR="00C441FA" w:rsidRPr="00C441FA">
        <w:rPr>
          <w:rFonts w:eastAsia="Times New Roman"/>
          <w:lang w:bidi="ar-SA"/>
        </w:rPr>
        <w:t xml:space="preserve"> </w:t>
      </w:r>
      <w:r w:rsidRPr="00B71A00">
        <w:rPr>
          <w:rFonts w:eastAsia="Times New Roman"/>
          <w:lang w:bidi="ar-SA"/>
        </w:rPr>
        <w:t>lab</w:t>
      </w:r>
      <w:r w:rsidRPr="00D20212">
        <w:rPr>
          <w:rFonts w:eastAsia="Times New Roman"/>
          <w:lang w:bidi="ar-SA"/>
        </w:rPr>
        <w:t xml:space="preserve">. </w:t>
      </w:r>
    </w:p>
    <w:p w:rsidR="003E5AFF" w:rsidRDefault="003E5AFF" w:rsidP="003E5AFF">
      <w:pPr>
        <w:pStyle w:val="ppNote"/>
        <w:rPr>
          <w:rFonts w:eastAsia="Times New Roman"/>
          <w:b/>
          <w:lang w:bidi="ar-SA"/>
        </w:rPr>
      </w:pPr>
      <w:r>
        <w:rPr>
          <w:rFonts w:eastAsia="Times New Roman"/>
          <w:b/>
          <w:lang w:bidi="ar-SA"/>
        </w:rPr>
        <w:t>Note:</w:t>
      </w:r>
      <w:r w:rsidRPr="005828C8">
        <w:rPr>
          <w:rFonts w:eastAsia="Times New Roman"/>
          <w:b/>
          <w:lang w:bidi="ar-SA"/>
        </w:rPr>
        <w:t xml:space="preserve"> </w:t>
      </w:r>
      <w:r w:rsidRPr="005828C8">
        <w:rPr>
          <w:rFonts w:eastAsia="Times New Roman"/>
          <w:lang w:bidi="ar-SA"/>
        </w:rPr>
        <w:t xml:space="preserve"> To perform the setup steps you need administrator privileges.</w:t>
      </w:r>
    </w:p>
    <w:p w:rsidR="006D6192" w:rsidRDefault="006D6192" w:rsidP="006D6192">
      <w:pPr>
        <w:pStyle w:val="ppBodyText"/>
        <w:rPr>
          <w:noProof/>
        </w:rPr>
      </w:pPr>
      <w:r w:rsidRPr="005828C8">
        <w:rPr>
          <w:noProof/>
        </w:rPr>
        <w:t xml:space="preserve">For convenience, much of the code </w:t>
      </w:r>
      <w:r>
        <w:rPr>
          <w:noProof/>
        </w:rPr>
        <w:t xml:space="preserve">you will be managing along this hands-on lab </w:t>
      </w:r>
      <w:r w:rsidRPr="005828C8">
        <w:rPr>
          <w:noProof/>
        </w:rPr>
        <w:t xml:space="preserve">is available as Visual Studio code snippets. </w:t>
      </w:r>
      <w:r w:rsidRPr="005828C8">
        <w:t>The</w:t>
      </w:r>
      <w:r>
        <w:t xml:space="preserve"> setup </w:t>
      </w:r>
      <w:proofErr w:type="gramStart"/>
      <w:r>
        <w:t>needed for this lab consist</w:t>
      </w:r>
      <w:proofErr w:type="gramEnd"/>
      <w:r>
        <w:t xml:space="preserve"> on checking the prerequisites of this lab and installing the code snippets. To do this:</w:t>
      </w:r>
    </w:p>
    <w:p w:rsidR="006D6192" w:rsidRDefault="006D6192" w:rsidP="006D6192">
      <w:pPr>
        <w:pStyle w:val="ppNumberList"/>
        <w:rPr>
          <w:noProof/>
        </w:rPr>
      </w:pPr>
      <w:r>
        <w:t xml:space="preserve">Run the </w:t>
      </w:r>
      <w:r w:rsidRPr="005F096E">
        <w:rPr>
          <w:b/>
        </w:rPr>
        <w:t>Setup</w:t>
      </w:r>
      <w:r>
        <w:rPr>
          <w:b/>
        </w:rPr>
        <w:t>Lab</w:t>
      </w:r>
      <w:r w:rsidRPr="005F096E">
        <w:rPr>
          <w:b/>
        </w:rPr>
        <w:t>.cmd</w:t>
      </w:r>
      <w:r>
        <w:rPr>
          <w:b/>
        </w:rPr>
        <w:t xml:space="preserve"> </w:t>
      </w:r>
      <w:r>
        <w:t xml:space="preserve">file located under the lab's </w:t>
      </w:r>
      <w:r w:rsidRPr="00285212">
        <w:rPr>
          <w:b/>
        </w:rPr>
        <w:t>Source\</w:t>
      </w:r>
      <w:r w:rsidRPr="008E619F">
        <w:rPr>
          <w:b/>
        </w:rPr>
        <w:t>Setup</w:t>
      </w:r>
      <w:r>
        <w:t xml:space="preserve"> folder.</w:t>
      </w:r>
    </w:p>
    <w:p w:rsidR="006D6192" w:rsidRDefault="006D6192" w:rsidP="006D6192">
      <w:pPr>
        <w:pStyle w:val="ppNumberList"/>
        <w:rPr>
          <w:noProof/>
        </w:rPr>
      </w:pPr>
      <w:r w:rsidRPr="008E39FE">
        <w:t>Follow the instructions to check the dependencies and install any that is missing.</w:t>
      </w:r>
    </w:p>
    <w:p w:rsidR="006D6192" w:rsidRDefault="006D6192" w:rsidP="006D6192">
      <w:pPr>
        <w:pStyle w:val="ppNumberList"/>
        <w:rPr>
          <w:noProof/>
        </w:rPr>
      </w:pPr>
      <w:r w:rsidRPr="008E39FE">
        <w:t xml:space="preserve">Once all the prerequisites </w:t>
      </w:r>
      <w:proofErr w:type="gramStart"/>
      <w:r w:rsidRPr="008E39FE">
        <w:t>are correctly installed</w:t>
      </w:r>
      <w:proofErr w:type="gramEnd"/>
      <w:r w:rsidRPr="008E39FE">
        <w:t>, follow the wizard instructions to install the code snippets.</w:t>
      </w:r>
      <w:r>
        <w:t xml:space="preserve"> </w:t>
      </w:r>
    </w:p>
    <w:p w:rsidR="003E5AFF" w:rsidRDefault="003E5AFF" w:rsidP="006D6192">
      <w:pPr>
        <w:pStyle w:val="ppListEnd"/>
        <w:jc w:val="center"/>
        <w:rPr>
          <w:rFonts w:eastAsia="Times New Roman"/>
          <w:highlight w:val="yellow"/>
          <w:lang w:bidi="ar-SA"/>
        </w:rPr>
      </w:pPr>
    </w:p>
    <w:p w:rsidR="003E5AFF" w:rsidRPr="005828C8" w:rsidRDefault="003E5AFF" w:rsidP="003E5AFF">
      <w:pPr>
        <w:pStyle w:val="ppBodyText"/>
        <w:rPr>
          <w:rFonts w:eastAsia="Times New Roman"/>
          <w:lang w:bidi="ar-SA"/>
        </w:rPr>
      </w:pPr>
      <w:r w:rsidRPr="005828C8">
        <w:rPr>
          <w:rFonts w:eastAsia="Times New Roman"/>
          <w:lang w:bidi="ar-SA"/>
        </w:rPr>
        <w:t>The following are the steps to set up the Visual Studio snippets.</w:t>
      </w:r>
    </w:p>
    <w:p w:rsidR="003E5AFF" w:rsidRPr="005828C8" w:rsidRDefault="003E5AFF" w:rsidP="003E5AFF">
      <w:pPr>
        <w:pStyle w:val="ppNumberList"/>
        <w:rPr>
          <w:rFonts w:eastAsia="Times New Roman"/>
          <w:lang w:bidi="ar-SA"/>
        </w:rPr>
      </w:pPr>
      <w:r w:rsidRPr="005828C8">
        <w:rPr>
          <w:rFonts w:eastAsia="Times New Roman"/>
          <w:lang w:bidi="ar-SA"/>
        </w:rPr>
        <w:t>When prompted, choose all items in the installer.</w:t>
      </w:r>
    </w:p>
    <w:p w:rsidR="003E5AFF" w:rsidRPr="00DE7740" w:rsidRDefault="0013413A" w:rsidP="003E5AFF">
      <w:pPr>
        <w:pStyle w:val="ppFigureIndent"/>
        <w:rPr>
          <w:highlight w:val="yellow"/>
        </w:rPr>
      </w:pPr>
      <w:r w:rsidRPr="0013413A">
        <w:rPr>
          <w:noProof/>
          <w:lang w:bidi="ar-SA"/>
        </w:rPr>
        <w:lastRenderedPageBreak/>
        <w:drawing>
          <wp:inline distT="0" distB="0" distL="0" distR="0">
            <wp:extent cx="5400000" cy="4768269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768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AFF" w:rsidRPr="00632E9C" w:rsidRDefault="003E5AFF" w:rsidP="003E5AFF">
      <w:pPr>
        <w:pStyle w:val="ppFigureNumberIndent"/>
      </w:pPr>
      <w:r w:rsidRPr="00632E9C">
        <w:t xml:space="preserve">Figure </w:t>
      </w:r>
      <w:fldSimple w:instr=" SEQ Figure \* ARABIC ">
        <w:r w:rsidR="00C441FA">
          <w:rPr>
            <w:noProof/>
          </w:rPr>
          <w:t>1</w:t>
        </w:r>
      </w:fldSimple>
    </w:p>
    <w:p w:rsidR="003E5AFF" w:rsidRDefault="003E5AFF" w:rsidP="003E5AFF">
      <w:pPr>
        <w:pStyle w:val="ppFigureCaptionIndent"/>
      </w:pPr>
      <w:r w:rsidRPr="00632E9C">
        <w:t>Code snippets for exercise</w:t>
      </w:r>
    </w:p>
    <w:p w:rsidR="003E5AFF" w:rsidRPr="00F55478" w:rsidRDefault="003E5AFF" w:rsidP="003E5AFF">
      <w:pPr>
        <w:pStyle w:val="ppBodyTextIndent"/>
      </w:pPr>
    </w:p>
    <w:p w:rsidR="003E5AFF" w:rsidRPr="00632E9C" w:rsidRDefault="003E5AFF" w:rsidP="003E5AFF">
      <w:pPr>
        <w:pStyle w:val="ppNumberList"/>
        <w:rPr>
          <w:noProof/>
        </w:rPr>
      </w:pPr>
      <w:r w:rsidRPr="00632E9C">
        <w:t xml:space="preserve">A dialog window appears warning that the file </w:t>
      </w:r>
      <w:proofErr w:type="gramStart"/>
      <w:r w:rsidRPr="00632E9C">
        <w:t>is not signed</w:t>
      </w:r>
      <w:proofErr w:type="gramEnd"/>
      <w:r w:rsidRPr="00632E9C">
        <w:t xml:space="preserve">; choose </w:t>
      </w:r>
      <w:r w:rsidRPr="00632E9C">
        <w:rPr>
          <w:b/>
        </w:rPr>
        <w:t>Yes</w:t>
      </w:r>
      <w:r w:rsidRPr="00632E9C">
        <w:t xml:space="preserve"> to proceed anyway.</w:t>
      </w:r>
    </w:p>
    <w:p w:rsidR="003E5AFF" w:rsidRPr="00632E9C" w:rsidRDefault="002B38B7" w:rsidP="003E5AFF">
      <w:pPr>
        <w:pStyle w:val="ppFigureIndent"/>
        <w:rPr>
          <w:noProof/>
        </w:rPr>
      </w:pPr>
      <w:r w:rsidRPr="002B38B7">
        <w:rPr>
          <w:noProof/>
          <w:lang w:bidi="ar-SA"/>
        </w:rPr>
        <w:drawing>
          <wp:inline distT="0" distB="0" distL="0" distR="0">
            <wp:extent cx="4320000" cy="1856317"/>
            <wp:effectExtent l="19050" t="0" r="4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856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AFF" w:rsidRPr="00632E9C" w:rsidRDefault="003E5AFF" w:rsidP="003E5AFF">
      <w:pPr>
        <w:pStyle w:val="ppFigureNumberIndent"/>
      </w:pPr>
      <w:r w:rsidRPr="00632E9C">
        <w:t xml:space="preserve">Figure </w:t>
      </w:r>
      <w:fldSimple w:instr=" SEQ Figure \* ARABIC ">
        <w:r w:rsidR="00C441FA">
          <w:rPr>
            <w:noProof/>
          </w:rPr>
          <w:t>2</w:t>
        </w:r>
      </w:fldSimple>
    </w:p>
    <w:p w:rsidR="003E5AFF" w:rsidRDefault="003E5AFF" w:rsidP="003E5AFF">
      <w:pPr>
        <w:pStyle w:val="ppFigureCaptionIndent"/>
      </w:pPr>
      <w:r w:rsidRPr="00632E9C">
        <w:t>Warning dialog window</w:t>
      </w:r>
    </w:p>
    <w:p w:rsidR="003E5AFF" w:rsidRPr="00867840" w:rsidRDefault="003E5AFF" w:rsidP="003E5AFF">
      <w:pPr>
        <w:pStyle w:val="ppBodyTextIndent"/>
      </w:pPr>
    </w:p>
    <w:p w:rsidR="003E5AFF" w:rsidRPr="00632E9C" w:rsidRDefault="003E5AFF" w:rsidP="003E5AFF">
      <w:pPr>
        <w:pStyle w:val="ppNumberList"/>
        <w:rPr>
          <w:noProof/>
        </w:rPr>
      </w:pPr>
      <w:r w:rsidRPr="00632E9C">
        <w:t xml:space="preserve">When prompted for the location of the snippets, highlight all snippets, click the check box next to </w:t>
      </w:r>
      <w:r w:rsidRPr="00632E9C">
        <w:rPr>
          <w:b/>
        </w:rPr>
        <w:t>My Code Snippets</w:t>
      </w:r>
      <w:r w:rsidRPr="00632E9C">
        <w:t xml:space="preserve">, and click </w:t>
      </w:r>
      <w:proofErr w:type="gramStart"/>
      <w:r w:rsidRPr="00632E9C">
        <w:rPr>
          <w:b/>
        </w:rPr>
        <w:t>Next</w:t>
      </w:r>
      <w:proofErr w:type="gramEnd"/>
      <w:r w:rsidRPr="00632E9C">
        <w:t>.</w:t>
      </w:r>
    </w:p>
    <w:p w:rsidR="003E5AFF" w:rsidRPr="00DE7740" w:rsidRDefault="002B38B7" w:rsidP="003E5AFF">
      <w:pPr>
        <w:pStyle w:val="ppFigureIndent"/>
        <w:rPr>
          <w:noProof/>
          <w:highlight w:val="yellow"/>
        </w:rPr>
      </w:pPr>
      <w:r w:rsidRPr="002B38B7">
        <w:rPr>
          <w:noProof/>
          <w:lang w:bidi="ar-SA"/>
        </w:rPr>
        <w:drawing>
          <wp:inline distT="0" distB="0" distL="0" distR="0">
            <wp:extent cx="5400000" cy="476826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768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AFF" w:rsidRPr="00632E9C" w:rsidRDefault="003E5AFF" w:rsidP="003E5AFF">
      <w:pPr>
        <w:pStyle w:val="ppFigureNumberIndent"/>
      </w:pPr>
      <w:r w:rsidRPr="00632E9C">
        <w:t xml:space="preserve">Figure </w:t>
      </w:r>
      <w:fldSimple w:instr=" SEQ Figure \* ARABIC ">
        <w:r w:rsidR="00C441FA">
          <w:rPr>
            <w:noProof/>
          </w:rPr>
          <w:t>3</w:t>
        </w:r>
      </w:fldSimple>
    </w:p>
    <w:p w:rsidR="003E5AFF" w:rsidRDefault="003E5AFF" w:rsidP="003E5AFF">
      <w:pPr>
        <w:pStyle w:val="ppFigureCaptionIndent"/>
      </w:pPr>
      <w:r>
        <w:t>Installation location for l</w:t>
      </w:r>
      <w:r w:rsidRPr="00632E9C">
        <w:t>ab snippets</w:t>
      </w:r>
    </w:p>
    <w:p w:rsidR="003E5AFF" w:rsidRPr="00F55478" w:rsidRDefault="003E5AFF" w:rsidP="003E5AFF">
      <w:pPr>
        <w:pStyle w:val="ppBodyTextIndent"/>
      </w:pPr>
    </w:p>
    <w:p w:rsidR="003E5AFF" w:rsidRPr="00632E9C" w:rsidRDefault="003E5AFF" w:rsidP="003E5AFF">
      <w:pPr>
        <w:pStyle w:val="ppNumberList"/>
        <w:rPr>
          <w:noProof/>
        </w:rPr>
      </w:pPr>
      <w:r w:rsidRPr="00632E9C">
        <w:t xml:space="preserve">Click </w:t>
      </w:r>
      <w:proofErr w:type="gramStart"/>
      <w:r w:rsidRPr="00632E9C">
        <w:rPr>
          <w:b/>
        </w:rPr>
        <w:t>Next</w:t>
      </w:r>
      <w:proofErr w:type="gramEnd"/>
      <w:r w:rsidRPr="00632E9C">
        <w:t xml:space="preserve"> to continue.</w:t>
      </w:r>
    </w:p>
    <w:p w:rsidR="003E5AFF" w:rsidRPr="00DE7740" w:rsidRDefault="002B38B7" w:rsidP="003E5AFF">
      <w:pPr>
        <w:pStyle w:val="ppFigureIndent"/>
        <w:rPr>
          <w:noProof/>
          <w:highlight w:val="yellow"/>
        </w:rPr>
      </w:pPr>
      <w:r w:rsidRPr="002B38B7">
        <w:rPr>
          <w:noProof/>
          <w:lang w:bidi="ar-SA"/>
        </w:rPr>
        <w:lastRenderedPageBreak/>
        <w:drawing>
          <wp:inline distT="0" distB="0" distL="0" distR="0">
            <wp:extent cx="5400000" cy="476826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768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AFF" w:rsidRPr="00632E9C" w:rsidRDefault="003E5AFF" w:rsidP="003E5AFF">
      <w:pPr>
        <w:pStyle w:val="ppFigureNumberIndent"/>
      </w:pPr>
      <w:r w:rsidRPr="00632E9C">
        <w:t xml:space="preserve">Figure </w:t>
      </w:r>
      <w:fldSimple w:instr=" SEQ Figure \* ARABIC ">
        <w:r w:rsidR="00C441FA">
          <w:rPr>
            <w:noProof/>
          </w:rPr>
          <w:t>4</w:t>
        </w:r>
      </w:fldSimple>
    </w:p>
    <w:p w:rsidR="003E5AFF" w:rsidRDefault="003E5AFF" w:rsidP="003E5AFF">
      <w:pPr>
        <w:pStyle w:val="ppFigureCaptionIndent"/>
      </w:pPr>
      <w:r w:rsidRPr="00632E9C">
        <w:t>Installation confirmation for lab snippets</w:t>
      </w:r>
    </w:p>
    <w:p w:rsidR="003E5AFF" w:rsidRPr="00F55478" w:rsidRDefault="003E5AFF" w:rsidP="003E5AFF">
      <w:pPr>
        <w:pStyle w:val="ppBodyTextIndent"/>
      </w:pPr>
    </w:p>
    <w:p w:rsidR="003E5AFF" w:rsidRPr="00632E9C" w:rsidRDefault="003E5AFF" w:rsidP="003E5AFF">
      <w:pPr>
        <w:pStyle w:val="ppNumberList"/>
      </w:pPr>
      <w:r w:rsidRPr="00632E9C">
        <w:t xml:space="preserve">Click </w:t>
      </w:r>
      <w:r w:rsidRPr="00632E9C">
        <w:rPr>
          <w:b/>
        </w:rPr>
        <w:t>Finish.</w:t>
      </w:r>
    </w:p>
    <w:p w:rsidR="003E5AFF" w:rsidRPr="00632E9C" w:rsidRDefault="003E5AFF" w:rsidP="003E5AFF">
      <w:pPr>
        <w:pStyle w:val="ppNumberList"/>
        <w:rPr>
          <w:noProof/>
        </w:rPr>
      </w:pPr>
      <w:r w:rsidRPr="00632E9C">
        <w:t>The installation should proceed and install all snippets.</w:t>
      </w:r>
    </w:p>
    <w:p w:rsidR="003E5AFF" w:rsidRPr="00DE7740" w:rsidRDefault="002B38B7" w:rsidP="003E5AFF">
      <w:pPr>
        <w:pStyle w:val="ppFigureIndent"/>
        <w:rPr>
          <w:noProof/>
          <w:highlight w:val="yellow"/>
        </w:rPr>
      </w:pPr>
      <w:r w:rsidRPr="002B38B7">
        <w:rPr>
          <w:noProof/>
          <w:lang w:bidi="ar-SA"/>
        </w:rPr>
        <w:lastRenderedPageBreak/>
        <w:drawing>
          <wp:inline distT="0" distB="0" distL="0" distR="0">
            <wp:extent cx="5400000" cy="476826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768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AFF" w:rsidRPr="00632E9C" w:rsidRDefault="003E5AFF" w:rsidP="003E5AFF">
      <w:pPr>
        <w:pStyle w:val="ppFigureNumberIndent"/>
      </w:pPr>
      <w:r w:rsidRPr="00632E9C">
        <w:t xml:space="preserve">Figure </w:t>
      </w:r>
      <w:fldSimple w:instr=" SEQ Figure \* ARABIC ">
        <w:r w:rsidR="00C441FA">
          <w:rPr>
            <w:noProof/>
          </w:rPr>
          <w:t>5</w:t>
        </w:r>
      </w:fldSimple>
    </w:p>
    <w:p w:rsidR="003E5AFF" w:rsidRDefault="003E5AFF" w:rsidP="003E5AFF">
      <w:pPr>
        <w:pStyle w:val="ppFigureCaptionIndent"/>
      </w:pPr>
      <w:r w:rsidRPr="00632E9C">
        <w:t>Installation confirmation</w:t>
      </w:r>
    </w:p>
    <w:bookmarkEnd w:id="1"/>
    <w:p w:rsidR="00C441FA" w:rsidRDefault="00C441FA" w:rsidP="00C441FA">
      <w:pPr>
        <w:pStyle w:val="ppListEnd"/>
      </w:pPr>
    </w:p>
    <w:p w:rsidR="003E5AFF" w:rsidRPr="00C441FA" w:rsidRDefault="003E5AFF" w:rsidP="00C441FA">
      <w:pPr>
        <w:pStyle w:val="ppBodyTextIndent"/>
      </w:pPr>
    </w:p>
    <w:sectPr w:rsidR="003E5AFF" w:rsidRPr="00C441FA" w:rsidSect="00AA0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Franklin Gothic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E384C"/>
    <w:multiLevelType w:val="hybridMultilevel"/>
    <w:tmpl w:val="44107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66A31"/>
    <w:multiLevelType w:val="multilevel"/>
    <w:tmpl w:val="2E7E22B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7"/>
      <w:numFmt w:val="decimal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2">
    <w:nsid w:val="155C1EBB"/>
    <w:multiLevelType w:val="multilevel"/>
    <w:tmpl w:val="C15A1C64"/>
    <w:lvl w:ilvl="0">
      <w:start w:val="1"/>
      <w:numFmt w:val="none"/>
      <w:lvlText w:val=""/>
      <w:lvlJc w:val="left"/>
      <w:pPr>
        <w:tabs>
          <w:tab w:val="num" w:pos="173"/>
        </w:tabs>
        <w:ind w:left="173" w:firstLine="0"/>
      </w:pPr>
      <w:rPr>
        <w:rFonts w:hint="default"/>
        <w:color w:val="auto"/>
      </w:rPr>
    </w:lvl>
    <w:lvl w:ilvl="1">
      <w:start w:val="1"/>
      <w:numFmt w:val="bullet"/>
      <w:pStyle w:val="ppBulletList"/>
      <w:lvlText w:val=""/>
      <w:lvlJc w:val="left"/>
      <w:pPr>
        <w:tabs>
          <w:tab w:val="num" w:pos="1037"/>
        </w:tabs>
        <w:ind w:left="1037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ppBulletListIndent"/>
      <w:lvlText w:val="◦"/>
      <w:lvlJc w:val="left"/>
      <w:pPr>
        <w:tabs>
          <w:tab w:val="num" w:pos="1757"/>
        </w:tabs>
        <w:ind w:left="1757" w:hanging="360"/>
      </w:pPr>
      <w:rPr>
        <w:rFonts w:ascii="Verdana" w:hAnsi="Verdana" w:hint="default"/>
      </w:rPr>
    </w:lvl>
    <w:lvl w:ilvl="3">
      <w:start w:val="1"/>
      <w:numFmt w:val="bullet"/>
      <w:pStyle w:val="ppBulletListIndent2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3">
    <w:nsid w:val="18E54BD1"/>
    <w:multiLevelType w:val="hybridMultilevel"/>
    <w:tmpl w:val="90989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2F10FF"/>
    <w:multiLevelType w:val="multilevel"/>
    <w:tmpl w:val="59F80AD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760" w:firstLine="0"/>
      </w:pPr>
      <w:rPr>
        <w:rFonts w:hint="default"/>
      </w:rPr>
    </w:lvl>
  </w:abstractNum>
  <w:abstractNum w:abstractNumId="5">
    <w:nsid w:val="26276FE3"/>
    <w:multiLevelType w:val="hybridMultilevel"/>
    <w:tmpl w:val="549EC848"/>
    <w:lvl w:ilvl="0" w:tplc="066A777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7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8">
    <w:nsid w:val="359B2C59"/>
    <w:multiLevelType w:val="hybridMultilevel"/>
    <w:tmpl w:val="341A2D9E"/>
    <w:lvl w:ilvl="0" w:tplc="D19E509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1A55D7"/>
    <w:multiLevelType w:val="hybridMultilevel"/>
    <w:tmpl w:val="819CA890"/>
    <w:lvl w:ilvl="0" w:tplc="7FC2C7DA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800299"/>
    <w:multiLevelType w:val="hybridMultilevel"/>
    <w:tmpl w:val="C7384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12">
    <w:nsid w:val="57151C0C"/>
    <w:multiLevelType w:val="hybridMultilevel"/>
    <w:tmpl w:val="E1BA1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937A46"/>
    <w:multiLevelType w:val="hybridMultilevel"/>
    <w:tmpl w:val="1E94638A"/>
    <w:lvl w:ilvl="0" w:tplc="E4A40D04">
      <w:start w:val="1"/>
      <w:numFmt w:val="bullet"/>
      <w:pStyle w:val="ppBulletListTable"/>
      <w:lvlText w:val=""/>
      <w:lvlJc w:val="left"/>
      <w:pPr>
        <w:tabs>
          <w:tab w:val="num" w:pos="907"/>
        </w:tabs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14">
    <w:nsid w:val="586F70C7"/>
    <w:multiLevelType w:val="hybridMultilevel"/>
    <w:tmpl w:val="C800624A"/>
    <w:lvl w:ilvl="0" w:tplc="C46C191C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6B1289"/>
    <w:multiLevelType w:val="hybridMultilevel"/>
    <w:tmpl w:val="7BC255D8"/>
    <w:lvl w:ilvl="0" w:tplc="D19E509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2B0C32"/>
    <w:multiLevelType w:val="multilevel"/>
    <w:tmpl w:val="5A723C5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Languag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Languag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Languag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Languag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17">
    <w:nsid w:val="6D0D5BAB"/>
    <w:multiLevelType w:val="multilevel"/>
    <w:tmpl w:val="2A1A895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6408"/>
        </w:tabs>
        <w:ind w:left="64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128"/>
        </w:tabs>
        <w:ind w:left="71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68"/>
        </w:tabs>
        <w:ind w:left="85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288"/>
        </w:tabs>
        <w:ind w:left="9288" w:hanging="180"/>
      </w:pPr>
      <w:rPr>
        <w:rFonts w:hint="default"/>
      </w:rPr>
    </w:lvl>
  </w:abstractNum>
  <w:abstractNum w:abstractNumId="18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9">
    <w:nsid w:val="77317593"/>
    <w:multiLevelType w:val="hybridMultilevel"/>
    <w:tmpl w:val="958A32D2"/>
    <w:lvl w:ilvl="0" w:tplc="26F2881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8626E4"/>
    <w:multiLevelType w:val="multilevel"/>
    <w:tmpl w:val="E16689FE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21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22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20"/>
  </w:num>
  <w:num w:numId="2">
    <w:abstractNumId w:val="11"/>
  </w:num>
  <w:num w:numId="3">
    <w:abstractNumId w:val="7"/>
  </w:num>
  <w:num w:numId="4">
    <w:abstractNumId w:val="17"/>
  </w:num>
  <w:num w:numId="5">
    <w:abstractNumId w:val="6"/>
  </w:num>
  <w:num w:numId="6">
    <w:abstractNumId w:val="18"/>
  </w:num>
  <w:num w:numId="7">
    <w:abstractNumId w:val="21"/>
  </w:num>
  <w:num w:numId="8">
    <w:abstractNumId w:val="9"/>
  </w:num>
  <w:num w:numId="9">
    <w:abstractNumId w:val="8"/>
  </w:num>
  <w:num w:numId="10">
    <w:abstractNumId w:val="11"/>
  </w:num>
  <w:num w:numId="11">
    <w:abstractNumId w:val="15"/>
  </w:num>
  <w:num w:numId="12">
    <w:abstractNumId w:val="14"/>
  </w:num>
  <w:num w:numId="13">
    <w:abstractNumId w:val="20"/>
  </w:num>
  <w:num w:numId="14">
    <w:abstractNumId w:val="0"/>
  </w:num>
  <w:num w:numId="15">
    <w:abstractNumId w:val="12"/>
  </w:num>
  <w:num w:numId="16">
    <w:abstractNumId w:val="22"/>
  </w:num>
  <w:num w:numId="17">
    <w:abstractNumId w:val="16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"/>
  </w:num>
  <w:num w:numId="25">
    <w:abstractNumId w:val="19"/>
  </w:num>
  <w:num w:numId="26">
    <w:abstractNumId w:val="5"/>
  </w:num>
  <w:num w:numId="27">
    <w:abstractNumId w:val="3"/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</w:num>
  <w:num w:numId="32">
    <w:abstractNumId w:val="1"/>
    <w:lvlOverride w:ilvl="0">
      <w:startOverride w:val="1"/>
    </w:lvlOverride>
    <w:lvlOverride w:ilvl="1">
      <w:startOverride w:val="2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</w:num>
  <w:num w:numId="34">
    <w:abstractNumId w:val="2"/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"/>
  </w:num>
  <w:num w:numId="41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activeWritingStyle w:appName="MSWord" w:lang="en-US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compat/>
  <w:rsids>
    <w:rsidRoot w:val="00D133E8"/>
    <w:rsid w:val="00002164"/>
    <w:rsid w:val="000023C9"/>
    <w:rsid w:val="0001153C"/>
    <w:rsid w:val="00011C2E"/>
    <w:rsid w:val="00012AD0"/>
    <w:rsid w:val="0002596F"/>
    <w:rsid w:val="00025FC7"/>
    <w:rsid w:val="00026C0E"/>
    <w:rsid w:val="00034A5E"/>
    <w:rsid w:val="000403AE"/>
    <w:rsid w:val="00043FB8"/>
    <w:rsid w:val="00051C50"/>
    <w:rsid w:val="000545AF"/>
    <w:rsid w:val="00054D12"/>
    <w:rsid w:val="0005545C"/>
    <w:rsid w:val="000559E7"/>
    <w:rsid w:val="00056749"/>
    <w:rsid w:val="00056C02"/>
    <w:rsid w:val="000606F1"/>
    <w:rsid w:val="00060CB1"/>
    <w:rsid w:val="00062516"/>
    <w:rsid w:val="00062F55"/>
    <w:rsid w:val="00066967"/>
    <w:rsid w:val="00092530"/>
    <w:rsid w:val="00092E2B"/>
    <w:rsid w:val="00093159"/>
    <w:rsid w:val="00093FFB"/>
    <w:rsid w:val="0009539B"/>
    <w:rsid w:val="000A20E4"/>
    <w:rsid w:val="000A25F7"/>
    <w:rsid w:val="000A5D23"/>
    <w:rsid w:val="000B210D"/>
    <w:rsid w:val="000B27B0"/>
    <w:rsid w:val="000C1672"/>
    <w:rsid w:val="000C20E3"/>
    <w:rsid w:val="000C6AF4"/>
    <w:rsid w:val="000D591E"/>
    <w:rsid w:val="000D6588"/>
    <w:rsid w:val="000E03EA"/>
    <w:rsid w:val="000E0C63"/>
    <w:rsid w:val="000E2A3D"/>
    <w:rsid w:val="000E3657"/>
    <w:rsid w:val="000F216B"/>
    <w:rsid w:val="000F685C"/>
    <w:rsid w:val="000F6DEE"/>
    <w:rsid w:val="00100F15"/>
    <w:rsid w:val="0010185E"/>
    <w:rsid w:val="0011050B"/>
    <w:rsid w:val="00113532"/>
    <w:rsid w:val="00117924"/>
    <w:rsid w:val="00120C20"/>
    <w:rsid w:val="00120D5A"/>
    <w:rsid w:val="00122172"/>
    <w:rsid w:val="00122D58"/>
    <w:rsid w:val="001326C5"/>
    <w:rsid w:val="0013413A"/>
    <w:rsid w:val="00134E7D"/>
    <w:rsid w:val="001453A3"/>
    <w:rsid w:val="001471B9"/>
    <w:rsid w:val="00154C1D"/>
    <w:rsid w:val="001603BB"/>
    <w:rsid w:val="0016266A"/>
    <w:rsid w:val="001739F9"/>
    <w:rsid w:val="00176E36"/>
    <w:rsid w:val="001804F7"/>
    <w:rsid w:val="00183415"/>
    <w:rsid w:val="001839E6"/>
    <w:rsid w:val="00184498"/>
    <w:rsid w:val="00190AD6"/>
    <w:rsid w:val="001A00B6"/>
    <w:rsid w:val="001A13DA"/>
    <w:rsid w:val="001A39FB"/>
    <w:rsid w:val="001A3D7E"/>
    <w:rsid w:val="001A5A92"/>
    <w:rsid w:val="001B0AA6"/>
    <w:rsid w:val="001B4BB1"/>
    <w:rsid w:val="001B7915"/>
    <w:rsid w:val="001B7CD8"/>
    <w:rsid w:val="001B7F8E"/>
    <w:rsid w:val="001C5003"/>
    <w:rsid w:val="001D0D20"/>
    <w:rsid w:val="001D28DE"/>
    <w:rsid w:val="001D3D93"/>
    <w:rsid w:val="001D4F1C"/>
    <w:rsid w:val="001D76A5"/>
    <w:rsid w:val="001E2EEE"/>
    <w:rsid w:val="001E32AA"/>
    <w:rsid w:val="001E3436"/>
    <w:rsid w:val="001E472E"/>
    <w:rsid w:val="001F638A"/>
    <w:rsid w:val="00206BD5"/>
    <w:rsid w:val="00207BE7"/>
    <w:rsid w:val="002116F3"/>
    <w:rsid w:val="00211B99"/>
    <w:rsid w:val="002135D5"/>
    <w:rsid w:val="00214B10"/>
    <w:rsid w:val="00216A6C"/>
    <w:rsid w:val="002240BD"/>
    <w:rsid w:val="00224B53"/>
    <w:rsid w:val="00243789"/>
    <w:rsid w:val="00243A55"/>
    <w:rsid w:val="00243B6D"/>
    <w:rsid w:val="0025009B"/>
    <w:rsid w:val="0025171E"/>
    <w:rsid w:val="002641E2"/>
    <w:rsid w:val="00271526"/>
    <w:rsid w:val="00273BC5"/>
    <w:rsid w:val="00274D08"/>
    <w:rsid w:val="0028042B"/>
    <w:rsid w:val="00282687"/>
    <w:rsid w:val="00285450"/>
    <w:rsid w:val="00293228"/>
    <w:rsid w:val="002935DE"/>
    <w:rsid w:val="002A001B"/>
    <w:rsid w:val="002A0D24"/>
    <w:rsid w:val="002A386B"/>
    <w:rsid w:val="002A4D9D"/>
    <w:rsid w:val="002A5252"/>
    <w:rsid w:val="002B154D"/>
    <w:rsid w:val="002B2A25"/>
    <w:rsid w:val="002B3185"/>
    <w:rsid w:val="002B38B7"/>
    <w:rsid w:val="002C0753"/>
    <w:rsid w:val="002C1481"/>
    <w:rsid w:val="002C434C"/>
    <w:rsid w:val="002C6724"/>
    <w:rsid w:val="002C7609"/>
    <w:rsid w:val="002D09C7"/>
    <w:rsid w:val="002D468C"/>
    <w:rsid w:val="002E2C87"/>
    <w:rsid w:val="002E6ECF"/>
    <w:rsid w:val="002F198B"/>
    <w:rsid w:val="002F58FF"/>
    <w:rsid w:val="00303AE5"/>
    <w:rsid w:val="00307287"/>
    <w:rsid w:val="00307F7E"/>
    <w:rsid w:val="003111BA"/>
    <w:rsid w:val="00313E4A"/>
    <w:rsid w:val="00315BE1"/>
    <w:rsid w:val="00321BB1"/>
    <w:rsid w:val="00327B69"/>
    <w:rsid w:val="00332D25"/>
    <w:rsid w:val="0033339E"/>
    <w:rsid w:val="003354E8"/>
    <w:rsid w:val="00336402"/>
    <w:rsid w:val="003407BA"/>
    <w:rsid w:val="00341DC4"/>
    <w:rsid w:val="00342029"/>
    <w:rsid w:val="003508D9"/>
    <w:rsid w:val="003518DF"/>
    <w:rsid w:val="003527E3"/>
    <w:rsid w:val="00353FB7"/>
    <w:rsid w:val="00356469"/>
    <w:rsid w:val="00360DA4"/>
    <w:rsid w:val="00362EE2"/>
    <w:rsid w:val="00372D00"/>
    <w:rsid w:val="0037388F"/>
    <w:rsid w:val="00373CA5"/>
    <w:rsid w:val="003762E7"/>
    <w:rsid w:val="0038191C"/>
    <w:rsid w:val="00390A57"/>
    <w:rsid w:val="00397050"/>
    <w:rsid w:val="003972D6"/>
    <w:rsid w:val="003A3CAF"/>
    <w:rsid w:val="003A64D5"/>
    <w:rsid w:val="003B0E7B"/>
    <w:rsid w:val="003B55EF"/>
    <w:rsid w:val="003B60A3"/>
    <w:rsid w:val="003B79E8"/>
    <w:rsid w:val="003C1C58"/>
    <w:rsid w:val="003C74D5"/>
    <w:rsid w:val="003E335C"/>
    <w:rsid w:val="003E567F"/>
    <w:rsid w:val="003E5AFF"/>
    <w:rsid w:val="003F5E69"/>
    <w:rsid w:val="003F6678"/>
    <w:rsid w:val="003F75AB"/>
    <w:rsid w:val="003F7821"/>
    <w:rsid w:val="00402C86"/>
    <w:rsid w:val="00404C28"/>
    <w:rsid w:val="0040525C"/>
    <w:rsid w:val="00406F2E"/>
    <w:rsid w:val="004070EB"/>
    <w:rsid w:val="004079FD"/>
    <w:rsid w:val="004153F3"/>
    <w:rsid w:val="00416177"/>
    <w:rsid w:val="0041776F"/>
    <w:rsid w:val="00420834"/>
    <w:rsid w:val="00421317"/>
    <w:rsid w:val="00423977"/>
    <w:rsid w:val="00430898"/>
    <w:rsid w:val="00432523"/>
    <w:rsid w:val="00433E04"/>
    <w:rsid w:val="00434B04"/>
    <w:rsid w:val="00434E1C"/>
    <w:rsid w:val="004350A5"/>
    <w:rsid w:val="00437041"/>
    <w:rsid w:val="004371CC"/>
    <w:rsid w:val="0044153A"/>
    <w:rsid w:val="00442FD8"/>
    <w:rsid w:val="00443848"/>
    <w:rsid w:val="004457CC"/>
    <w:rsid w:val="00453006"/>
    <w:rsid w:val="004541CA"/>
    <w:rsid w:val="004636E0"/>
    <w:rsid w:val="00463833"/>
    <w:rsid w:val="00464E2B"/>
    <w:rsid w:val="00465058"/>
    <w:rsid w:val="00472EA7"/>
    <w:rsid w:val="004733B9"/>
    <w:rsid w:val="00475F09"/>
    <w:rsid w:val="0047616A"/>
    <w:rsid w:val="0048055D"/>
    <w:rsid w:val="004948B8"/>
    <w:rsid w:val="004A1B61"/>
    <w:rsid w:val="004A2455"/>
    <w:rsid w:val="004A52A0"/>
    <w:rsid w:val="004B2C70"/>
    <w:rsid w:val="004C09B4"/>
    <w:rsid w:val="004D6740"/>
    <w:rsid w:val="004E05D2"/>
    <w:rsid w:val="004E5A6D"/>
    <w:rsid w:val="004F16DB"/>
    <w:rsid w:val="004F1B05"/>
    <w:rsid w:val="005017D2"/>
    <w:rsid w:val="005054F3"/>
    <w:rsid w:val="00507081"/>
    <w:rsid w:val="00512038"/>
    <w:rsid w:val="005149CB"/>
    <w:rsid w:val="00516CA2"/>
    <w:rsid w:val="0052245C"/>
    <w:rsid w:val="005269E6"/>
    <w:rsid w:val="00533A9F"/>
    <w:rsid w:val="00536B3E"/>
    <w:rsid w:val="00540EF8"/>
    <w:rsid w:val="0054271D"/>
    <w:rsid w:val="00543E3F"/>
    <w:rsid w:val="00544372"/>
    <w:rsid w:val="00544A80"/>
    <w:rsid w:val="005462F0"/>
    <w:rsid w:val="00556BCB"/>
    <w:rsid w:val="00556C6D"/>
    <w:rsid w:val="00557A48"/>
    <w:rsid w:val="00562322"/>
    <w:rsid w:val="0056245E"/>
    <w:rsid w:val="00564CE8"/>
    <w:rsid w:val="00571593"/>
    <w:rsid w:val="005738DB"/>
    <w:rsid w:val="00580B79"/>
    <w:rsid w:val="005813F1"/>
    <w:rsid w:val="00582201"/>
    <w:rsid w:val="00583B21"/>
    <w:rsid w:val="00585358"/>
    <w:rsid w:val="00586D65"/>
    <w:rsid w:val="00587906"/>
    <w:rsid w:val="00592001"/>
    <w:rsid w:val="00592100"/>
    <w:rsid w:val="005A193E"/>
    <w:rsid w:val="005A6702"/>
    <w:rsid w:val="005A6B7C"/>
    <w:rsid w:val="005B1AF3"/>
    <w:rsid w:val="005B4343"/>
    <w:rsid w:val="005B5FF8"/>
    <w:rsid w:val="005B7DF0"/>
    <w:rsid w:val="005C060B"/>
    <w:rsid w:val="005C4672"/>
    <w:rsid w:val="005C49D8"/>
    <w:rsid w:val="005C4C25"/>
    <w:rsid w:val="005D3E31"/>
    <w:rsid w:val="005D4041"/>
    <w:rsid w:val="005D4904"/>
    <w:rsid w:val="005D4C04"/>
    <w:rsid w:val="005D5EAA"/>
    <w:rsid w:val="005D6EF4"/>
    <w:rsid w:val="005E6082"/>
    <w:rsid w:val="005E60C4"/>
    <w:rsid w:val="005F0A82"/>
    <w:rsid w:val="005F488F"/>
    <w:rsid w:val="005F4A65"/>
    <w:rsid w:val="005F6BB3"/>
    <w:rsid w:val="00603D72"/>
    <w:rsid w:val="00605D54"/>
    <w:rsid w:val="0061167D"/>
    <w:rsid w:val="006138F7"/>
    <w:rsid w:val="006140A7"/>
    <w:rsid w:val="0061510E"/>
    <w:rsid w:val="006211A9"/>
    <w:rsid w:val="00626795"/>
    <w:rsid w:val="00635FAB"/>
    <w:rsid w:val="00636D82"/>
    <w:rsid w:val="00641927"/>
    <w:rsid w:val="006431A5"/>
    <w:rsid w:val="00644D38"/>
    <w:rsid w:val="00660BD5"/>
    <w:rsid w:val="0066380D"/>
    <w:rsid w:val="00667A70"/>
    <w:rsid w:val="00670C42"/>
    <w:rsid w:val="00674994"/>
    <w:rsid w:val="00675E0F"/>
    <w:rsid w:val="00676F37"/>
    <w:rsid w:val="0068243B"/>
    <w:rsid w:val="00683BE8"/>
    <w:rsid w:val="00686FBB"/>
    <w:rsid w:val="00690452"/>
    <w:rsid w:val="0069047F"/>
    <w:rsid w:val="006905B8"/>
    <w:rsid w:val="00696BB9"/>
    <w:rsid w:val="006A0CDF"/>
    <w:rsid w:val="006A0E36"/>
    <w:rsid w:val="006A1C81"/>
    <w:rsid w:val="006A344D"/>
    <w:rsid w:val="006A4124"/>
    <w:rsid w:val="006B1223"/>
    <w:rsid w:val="006B3719"/>
    <w:rsid w:val="006C08C5"/>
    <w:rsid w:val="006C1E9C"/>
    <w:rsid w:val="006C1F4B"/>
    <w:rsid w:val="006C38DE"/>
    <w:rsid w:val="006C3A7C"/>
    <w:rsid w:val="006C5E0C"/>
    <w:rsid w:val="006D6192"/>
    <w:rsid w:val="006D68C9"/>
    <w:rsid w:val="006D6F0B"/>
    <w:rsid w:val="006D7FDA"/>
    <w:rsid w:val="006E0031"/>
    <w:rsid w:val="006E3082"/>
    <w:rsid w:val="006E566E"/>
    <w:rsid w:val="006E5F43"/>
    <w:rsid w:val="006E67BC"/>
    <w:rsid w:val="006E743A"/>
    <w:rsid w:val="006F05D8"/>
    <w:rsid w:val="006F12DA"/>
    <w:rsid w:val="006F5F5C"/>
    <w:rsid w:val="007002B1"/>
    <w:rsid w:val="007002E9"/>
    <w:rsid w:val="00712622"/>
    <w:rsid w:val="0071308E"/>
    <w:rsid w:val="007136D0"/>
    <w:rsid w:val="00717BA5"/>
    <w:rsid w:val="00717CD1"/>
    <w:rsid w:val="00720216"/>
    <w:rsid w:val="00720F61"/>
    <w:rsid w:val="007213C8"/>
    <w:rsid w:val="00726CC3"/>
    <w:rsid w:val="007321A6"/>
    <w:rsid w:val="00733D09"/>
    <w:rsid w:val="00736DC0"/>
    <w:rsid w:val="007411F9"/>
    <w:rsid w:val="00751ECA"/>
    <w:rsid w:val="00756623"/>
    <w:rsid w:val="00756831"/>
    <w:rsid w:val="00757683"/>
    <w:rsid w:val="007613A4"/>
    <w:rsid w:val="00763E41"/>
    <w:rsid w:val="007649C7"/>
    <w:rsid w:val="00772E69"/>
    <w:rsid w:val="00773076"/>
    <w:rsid w:val="0077706D"/>
    <w:rsid w:val="0077762A"/>
    <w:rsid w:val="007861C9"/>
    <w:rsid w:val="00790032"/>
    <w:rsid w:val="00792238"/>
    <w:rsid w:val="00793643"/>
    <w:rsid w:val="00796941"/>
    <w:rsid w:val="0079705B"/>
    <w:rsid w:val="007A111F"/>
    <w:rsid w:val="007A2786"/>
    <w:rsid w:val="007A4BE1"/>
    <w:rsid w:val="007B029C"/>
    <w:rsid w:val="007B25AC"/>
    <w:rsid w:val="007B6C8E"/>
    <w:rsid w:val="007C526F"/>
    <w:rsid w:val="007D1C03"/>
    <w:rsid w:val="007E5B17"/>
    <w:rsid w:val="007E7291"/>
    <w:rsid w:val="007F1EB9"/>
    <w:rsid w:val="007F5A5C"/>
    <w:rsid w:val="007F5B0A"/>
    <w:rsid w:val="007F5B10"/>
    <w:rsid w:val="0080067B"/>
    <w:rsid w:val="00804167"/>
    <w:rsid w:val="00805BDE"/>
    <w:rsid w:val="008110C4"/>
    <w:rsid w:val="0081473D"/>
    <w:rsid w:val="00821204"/>
    <w:rsid w:val="00826492"/>
    <w:rsid w:val="00833923"/>
    <w:rsid w:val="0083792D"/>
    <w:rsid w:val="00847F9A"/>
    <w:rsid w:val="0085048E"/>
    <w:rsid w:val="00855F8D"/>
    <w:rsid w:val="0086253C"/>
    <w:rsid w:val="008628E8"/>
    <w:rsid w:val="00862A8B"/>
    <w:rsid w:val="00870EB1"/>
    <w:rsid w:val="00876565"/>
    <w:rsid w:val="008825AC"/>
    <w:rsid w:val="00886C06"/>
    <w:rsid w:val="00887757"/>
    <w:rsid w:val="00892057"/>
    <w:rsid w:val="0089266C"/>
    <w:rsid w:val="008929E6"/>
    <w:rsid w:val="008A2D02"/>
    <w:rsid w:val="008B08EF"/>
    <w:rsid w:val="008B1774"/>
    <w:rsid w:val="008B3E60"/>
    <w:rsid w:val="008B5EEF"/>
    <w:rsid w:val="008B6CE2"/>
    <w:rsid w:val="008C289E"/>
    <w:rsid w:val="008C6EE1"/>
    <w:rsid w:val="008E007B"/>
    <w:rsid w:val="008E7DC0"/>
    <w:rsid w:val="008F014A"/>
    <w:rsid w:val="008F0CD8"/>
    <w:rsid w:val="00907228"/>
    <w:rsid w:val="00911733"/>
    <w:rsid w:val="0091442C"/>
    <w:rsid w:val="00914636"/>
    <w:rsid w:val="00916FBA"/>
    <w:rsid w:val="00917BFB"/>
    <w:rsid w:val="00920000"/>
    <w:rsid w:val="009306F5"/>
    <w:rsid w:val="00931027"/>
    <w:rsid w:val="00935578"/>
    <w:rsid w:val="00943EFC"/>
    <w:rsid w:val="009448D2"/>
    <w:rsid w:val="0095216C"/>
    <w:rsid w:val="00952F44"/>
    <w:rsid w:val="00954DE2"/>
    <w:rsid w:val="00954FDA"/>
    <w:rsid w:val="009576D2"/>
    <w:rsid w:val="00957ED3"/>
    <w:rsid w:val="0096022C"/>
    <w:rsid w:val="0097351A"/>
    <w:rsid w:val="00973D04"/>
    <w:rsid w:val="0097621E"/>
    <w:rsid w:val="00980BD5"/>
    <w:rsid w:val="009813A8"/>
    <w:rsid w:val="00984CA6"/>
    <w:rsid w:val="00996C02"/>
    <w:rsid w:val="009A4894"/>
    <w:rsid w:val="009B0F6B"/>
    <w:rsid w:val="009B0FFE"/>
    <w:rsid w:val="009B2561"/>
    <w:rsid w:val="009B27A5"/>
    <w:rsid w:val="009C22DB"/>
    <w:rsid w:val="009C4B1B"/>
    <w:rsid w:val="009D3D90"/>
    <w:rsid w:val="009D7B46"/>
    <w:rsid w:val="009E76A2"/>
    <w:rsid w:val="009F3553"/>
    <w:rsid w:val="009F3B06"/>
    <w:rsid w:val="009F4BBC"/>
    <w:rsid w:val="009F649A"/>
    <w:rsid w:val="009F6508"/>
    <w:rsid w:val="00A03934"/>
    <w:rsid w:val="00A107BB"/>
    <w:rsid w:val="00A150BD"/>
    <w:rsid w:val="00A16F12"/>
    <w:rsid w:val="00A215D3"/>
    <w:rsid w:val="00A22214"/>
    <w:rsid w:val="00A24F78"/>
    <w:rsid w:val="00A274A0"/>
    <w:rsid w:val="00A40004"/>
    <w:rsid w:val="00A47A8A"/>
    <w:rsid w:val="00A512C1"/>
    <w:rsid w:val="00A52509"/>
    <w:rsid w:val="00A52522"/>
    <w:rsid w:val="00A563BF"/>
    <w:rsid w:val="00A6091A"/>
    <w:rsid w:val="00A66873"/>
    <w:rsid w:val="00A71054"/>
    <w:rsid w:val="00A73F2D"/>
    <w:rsid w:val="00A75BA5"/>
    <w:rsid w:val="00A76CB9"/>
    <w:rsid w:val="00A77B75"/>
    <w:rsid w:val="00A836F9"/>
    <w:rsid w:val="00A84C03"/>
    <w:rsid w:val="00A85B82"/>
    <w:rsid w:val="00A87580"/>
    <w:rsid w:val="00A9111F"/>
    <w:rsid w:val="00A9115D"/>
    <w:rsid w:val="00A9570B"/>
    <w:rsid w:val="00A9664B"/>
    <w:rsid w:val="00A96C8D"/>
    <w:rsid w:val="00AA0186"/>
    <w:rsid w:val="00AA4075"/>
    <w:rsid w:val="00AA6167"/>
    <w:rsid w:val="00AB4CAF"/>
    <w:rsid w:val="00AB7095"/>
    <w:rsid w:val="00AB78F1"/>
    <w:rsid w:val="00AB7A21"/>
    <w:rsid w:val="00AC256C"/>
    <w:rsid w:val="00AC3006"/>
    <w:rsid w:val="00AC30ED"/>
    <w:rsid w:val="00AC515F"/>
    <w:rsid w:val="00AC66E5"/>
    <w:rsid w:val="00AE4BCA"/>
    <w:rsid w:val="00AF3774"/>
    <w:rsid w:val="00AF6C5F"/>
    <w:rsid w:val="00AF709E"/>
    <w:rsid w:val="00B03674"/>
    <w:rsid w:val="00B05314"/>
    <w:rsid w:val="00B11465"/>
    <w:rsid w:val="00B1202D"/>
    <w:rsid w:val="00B1411C"/>
    <w:rsid w:val="00B14D17"/>
    <w:rsid w:val="00B24C0B"/>
    <w:rsid w:val="00B276C2"/>
    <w:rsid w:val="00B31A45"/>
    <w:rsid w:val="00B32104"/>
    <w:rsid w:val="00B3772D"/>
    <w:rsid w:val="00B428E8"/>
    <w:rsid w:val="00B50AA3"/>
    <w:rsid w:val="00B577B0"/>
    <w:rsid w:val="00B61314"/>
    <w:rsid w:val="00B6286E"/>
    <w:rsid w:val="00B62ABE"/>
    <w:rsid w:val="00B6608E"/>
    <w:rsid w:val="00B6670D"/>
    <w:rsid w:val="00B7166A"/>
    <w:rsid w:val="00B7632E"/>
    <w:rsid w:val="00B80BDF"/>
    <w:rsid w:val="00B81B24"/>
    <w:rsid w:val="00B848D5"/>
    <w:rsid w:val="00B86BCA"/>
    <w:rsid w:val="00B90234"/>
    <w:rsid w:val="00B95646"/>
    <w:rsid w:val="00B96670"/>
    <w:rsid w:val="00B9733D"/>
    <w:rsid w:val="00BA0B1E"/>
    <w:rsid w:val="00BA1C81"/>
    <w:rsid w:val="00BA4C26"/>
    <w:rsid w:val="00BA7677"/>
    <w:rsid w:val="00BB0910"/>
    <w:rsid w:val="00BB7B16"/>
    <w:rsid w:val="00BC517A"/>
    <w:rsid w:val="00BC6179"/>
    <w:rsid w:val="00BD02BF"/>
    <w:rsid w:val="00BD15B4"/>
    <w:rsid w:val="00BD6195"/>
    <w:rsid w:val="00BE27D2"/>
    <w:rsid w:val="00BE520F"/>
    <w:rsid w:val="00BE720C"/>
    <w:rsid w:val="00BF2AE3"/>
    <w:rsid w:val="00C10309"/>
    <w:rsid w:val="00C1626A"/>
    <w:rsid w:val="00C17EA9"/>
    <w:rsid w:val="00C17F97"/>
    <w:rsid w:val="00C25EC0"/>
    <w:rsid w:val="00C30B5F"/>
    <w:rsid w:val="00C3721B"/>
    <w:rsid w:val="00C37831"/>
    <w:rsid w:val="00C417AB"/>
    <w:rsid w:val="00C441FA"/>
    <w:rsid w:val="00C473A4"/>
    <w:rsid w:val="00C47CDB"/>
    <w:rsid w:val="00C500C0"/>
    <w:rsid w:val="00C51305"/>
    <w:rsid w:val="00C56CB6"/>
    <w:rsid w:val="00C640AC"/>
    <w:rsid w:val="00C64B00"/>
    <w:rsid w:val="00C665D5"/>
    <w:rsid w:val="00C71AB7"/>
    <w:rsid w:val="00C850FD"/>
    <w:rsid w:val="00CA014E"/>
    <w:rsid w:val="00CA05BF"/>
    <w:rsid w:val="00CA32C5"/>
    <w:rsid w:val="00CB4ED6"/>
    <w:rsid w:val="00CC32A1"/>
    <w:rsid w:val="00CC60EB"/>
    <w:rsid w:val="00CC7634"/>
    <w:rsid w:val="00CD2F4E"/>
    <w:rsid w:val="00CD4154"/>
    <w:rsid w:val="00CD4215"/>
    <w:rsid w:val="00CD5730"/>
    <w:rsid w:val="00CD7329"/>
    <w:rsid w:val="00CE1144"/>
    <w:rsid w:val="00CE4602"/>
    <w:rsid w:val="00CE533D"/>
    <w:rsid w:val="00CE5CD0"/>
    <w:rsid w:val="00CE5E49"/>
    <w:rsid w:val="00CE7A2A"/>
    <w:rsid w:val="00CF7E50"/>
    <w:rsid w:val="00D03521"/>
    <w:rsid w:val="00D066AA"/>
    <w:rsid w:val="00D07BF7"/>
    <w:rsid w:val="00D11EE9"/>
    <w:rsid w:val="00D122C4"/>
    <w:rsid w:val="00D12C17"/>
    <w:rsid w:val="00D133E8"/>
    <w:rsid w:val="00D207D5"/>
    <w:rsid w:val="00D23134"/>
    <w:rsid w:val="00D311C1"/>
    <w:rsid w:val="00D321F8"/>
    <w:rsid w:val="00D37A81"/>
    <w:rsid w:val="00D40D12"/>
    <w:rsid w:val="00D42822"/>
    <w:rsid w:val="00D47ABC"/>
    <w:rsid w:val="00D51DF9"/>
    <w:rsid w:val="00D5437D"/>
    <w:rsid w:val="00D5524D"/>
    <w:rsid w:val="00D62D29"/>
    <w:rsid w:val="00D653B6"/>
    <w:rsid w:val="00D6689E"/>
    <w:rsid w:val="00D701F8"/>
    <w:rsid w:val="00D74876"/>
    <w:rsid w:val="00D77F46"/>
    <w:rsid w:val="00D80E08"/>
    <w:rsid w:val="00D81C11"/>
    <w:rsid w:val="00D84D27"/>
    <w:rsid w:val="00D92E54"/>
    <w:rsid w:val="00D97B3B"/>
    <w:rsid w:val="00DA6ABA"/>
    <w:rsid w:val="00DA70EB"/>
    <w:rsid w:val="00DA7875"/>
    <w:rsid w:val="00DB2C6A"/>
    <w:rsid w:val="00DB4E0A"/>
    <w:rsid w:val="00DB5132"/>
    <w:rsid w:val="00DC27E8"/>
    <w:rsid w:val="00DC2E3A"/>
    <w:rsid w:val="00DE38D0"/>
    <w:rsid w:val="00DE5099"/>
    <w:rsid w:val="00DF018D"/>
    <w:rsid w:val="00DF748E"/>
    <w:rsid w:val="00E02C60"/>
    <w:rsid w:val="00E05EBE"/>
    <w:rsid w:val="00E06ACE"/>
    <w:rsid w:val="00E11405"/>
    <w:rsid w:val="00E135C8"/>
    <w:rsid w:val="00E15168"/>
    <w:rsid w:val="00E16179"/>
    <w:rsid w:val="00E23343"/>
    <w:rsid w:val="00E312CD"/>
    <w:rsid w:val="00E32737"/>
    <w:rsid w:val="00E33760"/>
    <w:rsid w:val="00E36DD4"/>
    <w:rsid w:val="00E37C4B"/>
    <w:rsid w:val="00E40A80"/>
    <w:rsid w:val="00E427C8"/>
    <w:rsid w:val="00E44EB0"/>
    <w:rsid w:val="00E46598"/>
    <w:rsid w:val="00E50645"/>
    <w:rsid w:val="00E53AC4"/>
    <w:rsid w:val="00E56A06"/>
    <w:rsid w:val="00E62ABB"/>
    <w:rsid w:val="00E67B83"/>
    <w:rsid w:val="00E724DA"/>
    <w:rsid w:val="00E7712B"/>
    <w:rsid w:val="00E843F4"/>
    <w:rsid w:val="00EA59CA"/>
    <w:rsid w:val="00EB50EC"/>
    <w:rsid w:val="00EC13D6"/>
    <w:rsid w:val="00EC209B"/>
    <w:rsid w:val="00EC3942"/>
    <w:rsid w:val="00EC3DFD"/>
    <w:rsid w:val="00EC62E9"/>
    <w:rsid w:val="00ED3DF1"/>
    <w:rsid w:val="00ED4AD5"/>
    <w:rsid w:val="00EE3903"/>
    <w:rsid w:val="00EF0CB4"/>
    <w:rsid w:val="00EF50D5"/>
    <w:rsid w:val="00EF572E"/>
    <w:rsid w:val="00EF616B"/>
    <w:rsid w:val="00EF6A43"/>
    <w:rsid w:val="00F002AE"/>
    <w:rsid w:val="00F03278"/>
    <w:rsid w:val="00F10D15"/>
    <w:rsid w:val="00F11783"/>
    <w:rsid w:val="00F12308"/>
    <w:rsid w:val="00F15822"/>
    <w:rsid w:val="00F23222"/>
    <w:rsid w:val="00F47C49"/>
    <w:rsid w:val="00F54304"/>
    <w:rsid w:val="00F545C7"/>
    <w:rsid w:val="00F64D31"/>
    <w:rsid w:val="00F678FA"/>
    <w:rsid w:val="00F67B93"/>
    <w:rsid w:val="00F703CF"/>
    <w:rsid w:val="00F712B1"/>
    <w:rsid w:val="00F71AB4"/>
    <w:rsid w:val="00F767AE"/>
    <w:rsid w:val="00F76B4F"/>
    <w:rsid w:val="00F81290"/>
    <w:rsid w:val="00F86AA0"/>
    <w:rsid w:val="00F90BE1"/>
    <w:rsid w:val="00F91CB0"/>
    <w:rsid w:val="00F9241F"/>
    <w:rsid w:val="00F95E22"/>
    <w:rsid w:val="00FA2006"/>
    <w:rsid w:val="00FA3A00"/>
    <w:rsid w:val="00FA7EB6"/>
    <w:rsid w:val="00FB0FA4"/>
    <w:rsid w:val="00FB6687"/>
    <w:rsid w:val="00FB757B"/>
    <w:rsid w:val="00FC10D7"/>
    <w:rsid w:val="00FC6271"/>
    <w:rsid w:val="00FC6C26"/>
    <w:rsid w:val="00FC7CEB"/>
    <w:rsid w:val="00FD1158"/>
    <w:rsid w:val="00FD6391"/>
    <w:rsid w:val="00FD6B18"/>
    <w:rsid w:val="00FD7B6E"/>
    <w:rsid w:val="00FE62CB"/>
    <w:rsid w:val="00FE686C"/>
    <w:rsid w:val="00FE7473"/>
    <w:rsid w:val="00FF1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C441FA"/>
    <w:pPr>
      <w:spacing w:after="120"/>
    </w:pPr>
    <w:rPr>
      <w:rFonts w:eastAsiaTheme="minorEastAsia"/>
      <w:lang w:bidi="en-US"/>
    </w:rPr>
  </w:style>
  <w:style w:type="paragraph" w:styleId="Heading1">
    <w:name w:val="heading 1"/>
    <w:basedOn w:val="Normal"/>
    <w:next w:val="ppBodyText"/>
    <w:link w:val="Heading1Char"/>
    <w:qFormat/>
    <w:rsid w:val="00C441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C441F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ppBodyText"/>
    <w:link w:val="Heading3Char"/>
    <w:unhideWhenUsed/>
    <w:qFormat/>
    <w:rsid w:val="00C441F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ppBodyText"/>
    <w:link w:val="Heading4Char"/>
    <w:unhideWhenUsed/>
    <w:qFormat/>
    <w:rsid w:val="00C441F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ppBodyText">
    <w:name w:val="pp Body Text"/>
    <w:link w:val="ppBodyTextChar"/>
    <w:qFormat/>
    <w:rsid w:val="00C441FA"/>
    <w:pPr>
      <w:numPr>
        <w:ilvl w:val="1"/>
        <w:numId w:val="2"/>
      </w:numPr>
      <w:spacing w:after="120"/>
    </w:pPr>
    <w:rPr>
      <w:rFonts w:eastAsiaTheme="minorEastAsia"/>
      <w:lang w:bidi="en-US"/>
    </w:rPr>
  </w:style>
  <w:style w:type="paragraph" w:customStyle="1" w:styleId="ppListEnd">
    <w:name w:val="pp List End"/>
    <w:basedOn w:val="ppNumberList"/>
    <w:next w:val="ppBodyText"/>
    <w:rsid w:val="00C441FA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umberList">
    <w:name w:val="pp Number List"/>
    <w:basedOn w:val="Normal"/>
    <w:link w:val="ppNumberListChar"/>
    <w:rsid w:val="00C441FA"/>
    <w:pPr>
      <w:numPr>
        <w:ilvl w:val="1"/>
        <w:numId w:val="28"/>
      </w:numPr>
      <w:tabs>
        <w:tab w:val="left" w:pos="1440"/>
      </w:tabs>
      <w:ind w:left="754" w:hanging="357"/>
    </w:pPr>
  </w:style>
  <w:style w:type="paragraph" w:customStyle="1" w:styleId="ppNumberListIndent">
    <w:name w:val="pp Number List Indent"/>
    <w:basedOn w:val="ppNumberList"/>
    <w:rsid w:val="00C441FA"/>
    <w:pPr>
      <w:numPr>
        <w:ilvl w:val="2"/>
      </w:numPr>
      <w:tabs>
        <w:tab w:val="clear" w:pos="1440"/>
        <w:tab w:val="left" w:pos="2160"/>
      </w:tabs>
      <w:ind w:left="1434" w:hanging="357"/>
    </w:pPr>
  </w:style>
  <w:style w:type="paragraph" w:customStyle="1" w:styleId="ppBodyTextIndent">
    <w:name w:val="pp Body Text Indent"/>
    <w:basedOn w:val="ppBodyText"/>
    <w:rsid w:val="00C441FA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C441FA"/>
    <w:pPr>
      <w:numPr>
        <w:ilvl w:val="3"/>
      </w:numPr>
    </w:pPr>
  </w:style>
  <w:style w:type="character" w:customStyle="1" w:styleId="ppBodyTextChar">
    <w:name w:val="pp Body Text Char"/>
    <w:basedOn w:val="DefaultParagraphFont"/>
    <w:link w:val="ppBodyText"/>
    <w:locked/>
    <w:rsid w:val="00D133E8"/>
    <w:rPr>
      <w:rFonts w:eastAsiaTheme="minorEastAsia"/>
      <w:lang w:bidi="en-US"/>
    </w:rPr>
  </w:style>
  <w:style w:type="paragraph" w:customStyle="1" w:styleId="ppProcedureStart">
    <w:name w:val="pp Procedure Start"/>
    <w:basedOn w:val="Normal"/>
    <w:next w:val="ppNumberList"/>
    <w:rsid w:val="00C441FA"/>
    <w:pPr>
      <w:spacing w:before="80" w:after="80"/>
    </w:pPr>
    <w:rPr>
      <w:rFonts w:cs="Arial"/>
      <w:b/>
      <w:szCs w:val="20"/>
    </w:rPr>
  </w:style>
  <w:style w:type="paragraph" w:customStyle="1" w:styleId="ppBodyTextIndent3">
    <w:name w:val="pp Body Text Indent 3"/>
    <w:basedOn w:val="ppBodyTextIndent2"/>
    <w:rsid w:val="00C441FA"/>
    <w:pPr>
      <w:numPr>
        <w:ilvl w:val="4"/>
      </w:numPr>
    </w:pPr>
  </w:style>
  <w:style w:type="paragraph" w:customStyle="1" w:styleId="ppNumberListIndent2">
    <w:name w:val="pp Number List Indent 2"/>
    <w:basedOn w:val="ppNumberListIndent"/>
    <w:qFormat/>
    <w:rsid w:val="00C441FA"/>
    <w:pPr>
      <w:numPr>
        <w:ilvl w:val="3"/>
      </w:numPr>
      <w:ind w:left="2115" w:hanging="357"/>
    </w:pPr>
  </w:style>
  <w:style w:type="paragraph" w:customStyle="1" w:styleId="ppFigure">
    <w:name w:val="pp Figure"/>
    <w:basedOn w:val="Normal"/>
    <w:next w:val="Normal"/>
    <w:qFormat/>
    <w:rsid w:val="00C441FA"/>
    <w:pPr>
      <w:numPr>
        <w:ilvl w:val="1"/>
        <w:numId w:val="3"/>
      </w:numPr>
      <w:spacing w:after="0"/>
      <w:ind w:left="0"/>
    </w:pPr>
  </w:style>
  <w:style w:type="paragraph" w:customStyle="1" w:styleId="ppFigureIndent">
    <w:name w:val="pp Figure Indent"/>
    <w:basedOn w:val="ppFigure"/>
    <w:next w:val="Normal"/>
    <w:rsid w:val="00C441FA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C441FA"/>
    <w:pPr>
      <w:numPr>
        <w:ilvl w:val="3"/>
      </w:numPr>
      <w:ind w:left="1440"/>
    </w:pPr>
  </w:style>
  <w:style w:type="paragraph" w:customStyle="1" w:styleId="ppNote">
    <w:name w:val="pp Note"/>
    <w:basedOn w:val="Normal"/>
    <w:qFormat/>
    <w:rsid w:val="00C441FA"/>
    <w:pPr>
      <w:numPr>
        <w:ilvl w:val="1"/>
        <w:numId w:val="5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AF1DD" w:themeFill="accent3" w:themeFillTint="33"/>
      <w:ind w:left="142"/>
    </w:pPr>
  </w:style>
  <w:style w:type="paragraph" w:customStyle="1" w:styleId="ppNoteIndent">
    <w:name w:val="pp Note Indent"/>
    <w:basedOn w:val="ppNote"/>
    <w:rsid w:val="00C441FA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C441FA"/>
    <w:pPr>
      <w:numPr>
        <w:ilvl w:val="3"/>
      </w:numPr>
      <w:ind w:left="1584"/>
    </w:pPr>
  </w:style>
  <w:style w:type="paragraph" w:customStyle="1" w:styleId="ppFigureCaption">
    <w:name w:val="pp Figure Caption"/>
    <w:basedOn w:val="Normal"/>
    <w:next w:val="ppBodyText"/>
    <w:qFormat/>
    <w:rsid w:val="00C441FA"/>
    <w:pPr>
      <w:numPr>
        <w:ilvl w:val="1"/>
        <w:numId w:val="6"/>
      </w:numPr>
      <w:ind w:left="0"/>
    </w:pPr>
    <w:rPr>
      <w:i/>
    </w:rPr>
  </w:style>
  <w:style w:type="paragraph" w:customStyle="1" w:styleId="ppFigureCaptionIndent">
    <w:name w:val="pp Figure Caption Indent"/>
    <w:basedOn w:val="ppFigureCaption"/>
    <w:next w:val="ppBodyTextIndent"/>
    <w:rsid w:val="00C441FA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ppBodyTextIndent2"/>
    <w:rsid w:val="00C441FA"/>
    <w:pPr>
      <w:numPr>
        <w:ilvl w:val="3"/>
      </w:numPr>
      <w:ind w:left="1440"/>
    </w:pPr>
  </w:style>
  <w:style w:type="paragraph" w:customStyle="1" w:styleId="ppFigureNumber">
    <w:name w:val="pp Figure Number"/>
    <w:basedOn w:val="Normal"/>
    <w:next w:val="ppFigureCaption"/>
    <w:rsid w:val="00C441FA"/>
    <w:pPr>
      <w:numPr>
        <w:ilvl w:val="1"/>
        <w:numId w:val="7"/>
      </w:numPr>
      <w:spacing w:after="0"/>
      <w:ind w:left="0"/>
    </w:pPr>
    <w:rPr>
      <w:b/>
    </w:rPr>
  </w:style>
  <w:style w:type="paragraph" w:customStyle="1" w:styleId="ppFigureNumberIndent">
    <w:name w:val="pp Figure Number Indent"/>
    <w:basedOn w:val="ppFigureNumber"/>
    <w:next w:val="ppFigureCaptionIndent"/>
    <w:rsid w:val="00C441FA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C441FA"/>
    <w:pPr>
      <w:numPr>
        <w:ilvl w:val="3"/>
      </w:numPr>
      <w:ind w:left="1440"/>
    </w:pPr>
  </w:style>
  <w:style w:type="paragraph" w:customStyle="1" w:styleId="ppNoteIndent3">
    <w:name w:val="pp Note Indent 3"/>
    <w:basedOn w:val="ppNoteIndent2"/>
    <w:qFormat/>
    <w:rsid w:val="00C441FA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C441FA"/>
    <w:pPr>
      <w:numPr>
        <w:ilvl w:val="4"/>
      </w:numPr>
    </w:pPr>
  </w:style>
  <w:style w:type="paragraph" w:customStyle="1" w:styleId="ppFigureCaptionIndent3">
    <w:name w:val="pp Figure Caption Indent 3"/>
    <w:basedOn w:val="ppFigureCaptionIndent2"/>
    <w:qFormat/>
    <w:rsid w:val="00C441FA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C441FA"/>
    <w:pPr>
      <w:numPr>
        <w:ilvl w:val="4"/>
      </w:numPr>
      <w:ind w:left="2160" w:firstLin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1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1FA"/>
    <w:rPr>
      <w:rFonts w:ascii="Tahoma" w:eastAsiaTheme="minorEastAsia" w:hAnsi="Tahoma" w:cs="Tahoma"/>
      <w:sz w:val="16"/>
      <w:szCs w:val="16"/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C441F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F23222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636D82"/>
    <w:rPr>
      <w:rFonts w:cs="Times New Roman"/>
      <w:color w:val="0000FF"/>
      <w:u w:val="single"/>
    </w:rPr>
  </w:style>
  <w:style w:type="paragraph" w:customStyle="1" w:styleId="ppCode">
    <w:name w:val="pp Code"/>
    <w:qFormat/>
    <w:rsid w:val="00C441FA"/>
    <w:pPr>
      <w:numPr>
        <w:ilvl w:val="1"/>
        <w:numId w:val="16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C441FA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C441FA"/>
    <w:pPr>
      <w:numPr>
        <w:ilvl w:val="3"/>
      </w:numPr>
      <w:ind w:left="1440"/>
    </w:pPr>
  </w:style>
  <w:style w:type="paragraph" w:customStyle="1" w:styleId="ppCodeLanguage">
    <w:name w:val="pp Code Language"/>
    <w:basedOn w:val="Normal"/>
    <w:next w:val="ppCode"/>
    <w:qFormat/>
    <w:rsid w:val="00C441FA"/>
    <w:pPr>
      <w:numPr>
        <w:ilvl w:val="1"/>
        <w:numId w:val="17"/>
      </w:numPr>
      <w:pBdr>
        <w:bottom w:val="single" w:sz="2" w:space="1" w:color="C8CDDE"/>
      </w:pBdr>
      <w:shd w:val="clear" w:color="auto" w:fill="EFEFF7"/>
      <w:spacing w:after="0"/>
      <w:ind w:left="0"/>
    </w:pPr>
    <w:rPr>
      <w:b/>
      <w:color w:val="000066"/>
    </w:rPr>
  </w:style>
  <w:style w:type="paragraph" w:customStyle="1" w:styleId="ppCodeLanguageIndent">
    <w:name w:val="pp Code Language Indent"/>
    <w:basedOn w:val="ppCodeLanguage"/>
    <w:next w:val="ppCodeIndent"/>
    <w:rsid w:val="00C441FA"/>
    <w:pPr>
      <w:numPr>
        <w:ilvl w:val="2"/>
      </w:numPr>
      <w:ind w:left="720"/>
    </w:pPr>
  </w:style>
  <w:style w:type="paragraph" w:customStyle="1" w:styleId="ppCodeLanguageIndent2">
    <w:name w:val="pp Code Language Indent 2"/>
    <w:basedOn w:val="ppCodeLanguageIndent"/>
    <w:next w:val="ppCodeIndent2"/>
    <w:rsid w:val="00C441FA"/>
    <w:pPr>
      <w:numPr>
        <w:ilvl w:val="3"/>
      </w:numPr>
      <w:ind w:left="1440"/>
    </w:pPr>
  </w:style>
  <w:style w:type="paragraph" w:customStyle="1" w:styleId="ppCodeIndent3">
    <w:name w:val="pp Code Indent 3"/>
    <w:basedOn w:val="ppCodeIndent2"/>
    <w:qFormat/>
    <w:rsid w:val="00C441FA"/>
    <w:pPr>
      <w:numPr>
        <w:ilvl w:val="4"/>
      </w:numPr>
    </w:pPr>
  </w:style>
  <w:style w:type="paragraph" w:customStyle="1" w:styleId="ppCodeLanguageIndent3">
    <w:name w:val="pp Code Language Indent 3"/>
    <w:basedOn w:val="ppCodeLanguageIndent2"/>
    <w:next w:val="ppCodeIndent3"/>
    <w:qFormat/>
    <w:rsid w:val="00C441FA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rsid w:val="00C441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rsid w:val="00C44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rsid w:val="00C441FA"/>
    <w:rPr>
      <w:rFonts w:asciiTheme="majorHAnsi" w:eastAsiaTheme="majorEastAsia" w:hAnsiTheme="majorHAnsi" w:cstheme="majorBidi"/>
      <w:b/>
      <w:bCs/>
      <w:color w:val="4F81BD" w:themeColor="accent1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C441F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41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paragraph" w:customStyle="1" w:styleId="Bodynoindent">
    <w:name w:val="Body no indent"/>
    <w:basedOn w:val="Normal"/>
    <w:next w:val="Normal"/>
    <w:rsid w:val="000E3657"/>
    <w:pPr>
      <w:widowControl w:val="0"/>
      <w:spacing w:line="-280" w:lineRule="auto"/>
    </w:pPr>
    <w:rPr>
      <w:rFonts w:ascii="Arial" w:eastAsia="Batang" w:hAnsi="Arial" w:cs="Times New Roman"/>
      <w:szCs w:val="20"/>
      <w:lang w:eastAsia="ko-KR"/>
    </w:rPr>
  </w:style>
  <w:style w:type="paragraph" w:customStyle="1" w:styleId="HOLDescription">
    <w:name w:val="HOL Description"/>
    <w:basedOn w:val="Heading3"/>
    <w:rsid w:val="000E3657"/>
    <w:pPr>
      <w:pBdr>
        <w:top w:val="thinThickSmallGap" w:sz="24" w:space="1" w:color="auto"/>
      </w:pBdr>
      <w:spacing w:before="0" w:line="240" w:lineRule="auto"/>
    </w:pPr>
    <w:rPr>
      <w:rFonts w:ascii="Times New Roman" w:eastAsia="Calibri" w:hAnsi="Times New Roman"/>
      <w:b w:val="0"/>
      <w:i/>
      <w:szCs w:val="20"/>
      <w:lang w:val="en-NZ"/>
    </w:rPr>
  </w:style>
  <w:style w:type="paragraph" w:customStyle="1" w:styleId="HOLTitle1">
    <w:name w:val="HOL Title 1"/>
    <w:basedOn w:val="Normal"/>
    <w:rsid w:val="000E3657"/>
    <w:pPr>
      <w:spacing w:after="0" w:line="240" w:lineRule="auto"/>
    </w:pPr>
    <w:rPr>
      <w:rFonts w:ascii="Arial Black" w:eastAsia="Batang" w:hAnsi="Arial Black" w:cs="Times New Roman"/>
      <w:sz w:val="72"/>
      <w:szCs w:val="20"/>
      <w:lang w:eastAsia="ko-KR"/>
    </w:rPr>
  </w:style>
  <w:style w:type="paragraph" w:styleId="TOC1">
    <w:name w:val="toc 1"/>
    <w:basedOn w:val="Normal"/>
    <w:next w:val="Normal"/>
    <w:autoRedefine/>
    <w:uiPriority w:val="39"/>
    <w:qFormat/>
    <w:rsid w:val="000E3657"/>
    <w:pPr>
      <w:tabs>
        <w:tab w:val="right" w:leader="dot" w:pos="9344"/>
      </w:tabs>
      <w:spacing w:before="280" w:after="0" w:line="280" w:lineRule="atLeast"/>
    </w:pPr>
    <w:rPr>
      <w:rFonts w:ascii="Arial" w:eastAsia="Batang" w:hAnsi="Arial" w:cs="Arial"/>
      <w:b/>
      <w:bCs/>
      <w:caps/>
      <w:noProof/>
      <w:sz w:val="20"/>
      <w:szCs w:val="20"/>
      <w:lang w:eastAsia="ko-KR"/>
    </w:rPr>
  </w:style>
  <w:style w:type="paragraph" w:styleId="TOC2">
    <w:name w:val="toc 2"/>
    <w:basedOn w:val="Normal"/>
    <w:next w:val="Normal"/>
    <w:autoRedefine/>
    <w:uiPriority w:val="39"/>
    <w:unhideWhenUsed/>
    <w:rsid w:val="000E3657"/>
    <w:pPr>
      <w:tabs>
        <w:tab w:val="right" w:pos="9344"/>
      </w:tabs>
      <w:spacing w:after="100"/>
      <w:ind w:left="220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0E3657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rsid w:val="00C441FA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customStyle="1" w:styleId="ppBulletList">
    <w:name w:val="pp Bullet List"/>
    <w:basedOn w:val="ppNumberList"/>
    <w:link w:val="ppBulletListChar"/>
    <w:qFormat/>
    <w:rsid w:val="00C441FA"/>
    <w:pPr>
      <w:numPr>
        <w:numId w:val="35"/>
      </w:numPr>
      <w:tabs>
        <w:tab w:val="clear" w:pos="1440"/>
      </w:tabs>
      <w:ind w:left="754" w:hanging="357"/>
    </w:pPr>
  </w:style>
  <w:style w:type="paragraph" w:customStyle="1" w:styleId="ppBulletListIndent">
    <w:name w:val="pp Bullet List Indent"/>
    <w:basedOn w:val="ppBulletList"/>
    <w:rsid w:val="00C441FA"/>
    <w:pPr>
      <w:numPr>
        <w:ilvl w:val="2"/>
      </w:numPr>
      <w:ind w:left="1434" w:hanging="357"/>
    </w:pPr>
  </w:style>
  <w:style w:type="paragraph" w:customStyle="1" w:styleId="ppBulletListTable">
    <w:name w:val="pp Bullet List Table"/>
    <w:basedOn w:val="Normal"/>
    <w:uiPriority w:val="11"/>
    <w:rsid w:val="00C441FA"/>
    <w:pPr>
      <w:numPr>
        <w:numId w:val="33"/>
      </w:numPr>
      <w:tabs>
        <w:tab w:val="left" w:pos="403"/>
      </w:tabs>
      <w:spacing w:before="100"/>
    </w:pPr>
    <w:rPr>
      <w:sz w:val="18"/>
    </w:rPr>
  </w:style>
  <w:style w:type="paragraph" w:customStyle="1" w:styleId="ppChapterNumber">
    <w:name w:val="pp Chapter Number"/>
    <w:next w:val="Normal"/>
    <w:uiPriority w:val="14"/>
    <w:rsid w:val="00C441FA"/>
    <w:pPr>
      <w:autoSpaceDE w:val="0"/>
      <w:autoSpaceDN w:val="0"/>
      <w:adjustRightInd w:val="0"/>
      <w:spacing w:before="340" w:after="360" w:line="1900" w:lineRule="atLeast"/>
    </w:pPr>
    <w:rPr>
      <w:rFonts w:ascii="Franklin Gothic Condensed" w:eastAsia="Times New Roman" w:hAnsi="Franklin Gothic Condensed" w:cs="Times New Roman"/>
      <w:sz w:val="152"/>
      <w:szCs w:val="152"/>
    </w:rPr>
  </w:style>
  <w:style w:type="paragraph" w:customStyle="1" w:styleId="ppChapterTitle">
    <w:name w:val="pp Chapter Title"/>
    <w:next w:val="Normal"/>
    <w:uiPriority w:val="14"/>
    <w:rsid w:val="00C441FA"/>
    <w:pPr>
      <w:autoSpaceDE w:val="0"/>
      <w:autoSpaceDN w:val="0"/>
      <w:adjustRightInd w:val="0"/>
      <w:spacing w:before="340" w:after="580" w:line="600" w:lineRule="atLeast"/>
      <w:outlineLvl w:val="1"/>
    </w:pPr>
    <w:rPr>
      <w:rFonts w:ascii="Franklin Gothic Condensed" w:eastAsia="Times New Roman" w:hAnsi="Franklin Gothic Condensed" w:cs="Times New Roman"/>
      <w:spacing w:val="15"/>
      <w:sz w:val="60"/>
      <w:szCs w:val="60"/>
    </w:rPr>
  </w:style>
  <w:style w:type="table" w:customStyle="1" w:styleId="ppTableList">
    <w:name w:val="pp Table List"/>
    <w:basedOn w:val="TableNormal"/>
    <w:rsid w:val="00C441FA"/>
    <w:pPr>
      <w:spacing w:before="340"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ppChecklist">
    <w:name w:val="pp Checklist"/>
    <w:basedOn w:val="ppTableList"/>
    <w:rsid w:val="00C441FA"/>
    <w:tblPr>
      <w:tblStyleRowBandSize w:val="1"/>
      <w:tblStyleColBandSize w:val="1"/>
      <w:tblInd w:w="86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firstCol">
      <w:pPr>
        <w:wordWrap/>
        <w:jc w:val="center"/>
      </w:pPr>
    </w:tblStylePr>
  </w:style>
  <w:style w:type="paragraph" w:customStyle="1" w:styleId="ppCodeLanguageTable">
    <w:name w:val="pp Code Language Table"/>
    <w:basedOn w:val="ppCodeLanguage"/>
    <w:next w:val="Normal"/>
    <w:rsid w:val="00C441FA"/>
    <w:pPr>
      <w:numPr>
        <w:ilvl w:val="0"/>
        <w:numId w:val="0"/>
      </w:numPr>
    </w:pPr>
  </w:style>
  <w:style w:type="paragraph" w:customStyle="1" w:styleId="ppCodeTable">
    <w:name w:val="pp Code Table"/>
    <w:basedOn w:val="ppCode"/>
    <w:rsid w:val="00C441FA"/>
    <w:pPr>
      <w:numPr>
        <w:ilvl w:val="0"/>
        <w:numId w:val="0"/>
      </w:numPr>
    </w:pPr>
  </w:style>
  <w:style w:type="paragraph" w:customStyle="1" w:styleId="ppListBodyText">
    <w:name w:val="pp List Body Text"/>
    <w:basedOn w:val="Normal"/>
    <w:rsid w:val="00C441FA"/>
  </w:style>
  <w:style w:type="paragraph" w:customStyle="1" w:styleId="ppNoteBullet">
    <w:name w:val="pp Note Bullet"/>
    <w:basedOn w:val="ppNote"/>
    <w:rsid w:val="00C441FA"/>
    <w:pPr>
      <w:numPr>
        <w:ilvl w:val="0"/>
        <w:numId w:val="0"/>
      </w:numPr>
    </w:pPr>
  </w:style>
  <w:style w:type="paragraph" w:customStyle="1" w:styleId="ppNumberListTable">
    <w:name w:val="pp Number List Table"/>
    <w:basedOn w:val="ppNumberList"/>
    <w:rsid w:val="00C441FA"/>
    <w:pPr>
      <w:numPr>
        <w:ilvl w:val="0"/>
        <w:numId w:val="0"/>
      </w:numPr>
      <w:tabs>
        <w:tab w:val="left" w:pos="403"/>
      </w:tabs>
    </w:pPr>
    <w:rPr>
      <w:sz w:val="18"/>
    </w:rPr>
  </w:style>
  <w:style w:type="paragraph" w:customStyle="1" w:styleId="ppSection">
    <w:name w:val="pp Section"/>
    <w:basedOn w:val="Heading1"/>
    <w:next w:val="Normal"/>
    <w:rsid w:val="00C441FA"/>
    <w:rPr>
      <w:color w:val="333399"/>
    </w:rPr>
  </w:style>
  <w:style w:type="paragraph" w:customStyle="1" w:styleId="ppShowMe">
    <w:name w:val="pp Show Me"/>
    <w:basedOn w:val="Normal"/>
    <w:next w:val="ppBodyText"/>
    <w:rsid w:val="00C441FA"/>
    <w:rPr>
      <w:rFonts w:ascii="Britannic Bold" w:hAnsi="Britannic Bold"/>
      <w:color w:val="000080"/>
      <w:szCs w:val="20"/>
    </w:rPr>
  </w:style>
  <w:style w:type="table" w:customStyle="1" w:styleId="ppTableGrid">
    <w:name w:val="pp Table Grid"/>
    <w:basedOn w:val="ppTableList"/>
    <w:rsid w:val="00C441FA"/>
    <w:tblPr>
      <w:tblStyleRowBandSize w:val="1"/>
      <w:tblStyleColBandSize w:val="1"/>
      <w:tblInd w:w="86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GridIndent">
    <w:name w:val="pp Table Grid Indent"/>
    <w:basedOn w:val="ppTableGrid"/>
    <w:rsid w:val="00C441FA"/>
    <w:tblPr>
      <w:tblStyleRowBandSize w:val="1"/>
      <w:tblStyleColBandSize w:val="1"/>
      <w:tblInd w:w="1584" w:type="dxa"/>
      <w:tblBorders>
        <w:top w:val="single" w:sz="12" w:space="0" w:color="999999"/>
        <w:left w:val="single" w:sz="12" w:space="0" w:color="999999"/>
        <w:bottom w:val="single" w:sz="12" w:space="0" w:color="999999"/>
        <w:right w:val="single" w:sz="12" w:space="0" w:color="999999"/>
        <w:insideH w:val="single" w:sz="12" w:space="0" w:color="999999"/>
        <w:insideV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single" w:sz="12" w:space="0" w:color="999999"/>
          <w:bottom w:val="nil"/>
          <w:right w:val="single" w:sz="12" w:space="0" w:color="999999"/>
          <w:insideH w:val="nil"/>
          <w:insideV w:val="single" w:sz="12" w:space="0" w:color="999999"/>
          <w:tl2br w:val="nil"/>
          <w:tr2bl w:val="nil"/>
        </w:tcBorders>
        <w:shd w:val="clear" w:color="auto" w:fill="E6E6E6"/>
      </w:tcPr>
    </w:tblStylePr>
  </w:style>
  <w:style w:type="table" w:customStyle="1" w:styleId="ppTableListIndent">
    <w:name w:val="pp Table List Indent"/>
    <w:basedOn w:val="ppTableList"/>
    <w:rsid w:val="00C441FA"/>
    <w:tblPr>
      <w:tblStyleRowBandSize w:val="1"/>
      <w:tblStyleColBandSize w:val="1"/>
      <w:tblInd w:w="1584" w:type="dxa"/>
      <w:tblBorders>
        <w:top w:val="single" w:sz="12" w:space="0" w:color="999999"/>
        <w:bottom w:val="single" w:sz="12" w:space="0" w:color="999999"/>
        <w:insideH w:val="single" w:sz="1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rFonts w:ascii="Arial" w:hAnsi="Arial"/>
        <w:b/>
        <w:sz w:val="20"/>
      </w:rPr>
      <w:tblPr/>
      <w:trPr>
        <w:hidden/>
      </w:trPr>
      <w:tcPr>
        <w:tcBorders>
          <w:top w:val="single" w:sz="12" w:space="0" w:color="999999"/>
          <w:left w:val="nil"/>
          <w:bottom w:val="single" w:sz="12" w:space="0" w:color="999999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ppTableText">
    <w:name w:val="pp Table Text"/>
    <w:rsid w:val="00C441FA"/>
    <w:pPr>
      <w:autoSpaceDE w:val="0"/>
      <w:autoSpaceDN w:val="0"/>
      <w:adjustRightInd w:val="0"/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ppTopic">
    <w:name w:val="pp Topic"/>
    <w:basedOn w:val="Title"/>
    <w:next w:val="ppBodyText"/>
    <w:rsid w:val="00C441FA"/>
  </w:style>
  <w:style w:type="table" w:styleId="TableGrid">
    <w:name w:val="Table Grid"/>
    <w:basedOn w:val="TableNormal"/>
    <w:rsid w:val="00C441FA"/>
    <w:pPr>
      <w:spacing w:before="340"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FootnoteText">
    <w:name w:val="footnote text"/>
    <w:basedOn w:val="Normal"/>
    <w:link w:val="FootnoteTextChar"/>
    <w:uiPriority w:val="99"/>
    <w:unhideWhenUsed/>
    <w:rsid w:val="00C441F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441FA"/>
    <w:rPr>
      <w:rFonts w:eastAsiaTheme="minorEastAsia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C441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41FA"/>
    <w:rPr>
      <w:rFonts w:eastAsiaTheme="minorEastAsia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C441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41FA"/>
    <w:rPr>
      <w:rFonts w:eastAsiaTheme="minorEastAsia"/>
      <w:lang w:bidi="en-US"/>
    </w:rPr>
  </w:style>
  <w:style w:type="character" w:customStyle="1" w:styleId="ppBulletListChar">
    <w:name w:val="pp Bullet List Char"/>
    <w:basedOn w:val="DefaultParagraphFont"/>
    <w:link w:val="ppBulletList"/>
    <w:rsid w:val="00C441FA"/>
    <w:rPr>
      <w:rFonts w:eastAsiaTheme="minorEastAsia"/>
      <w:lang w:bidi="en-US"/>
    </w:rPr>
  </w:style>
  <w:style w:type="character" w:styleId="PlaceholderText">
    <w:name w:val="Placeholder Text"/>
    <w:basedOn w:val="DefaultParagraphFont"/>
    <w:uiPriority w:val="99"/>
    <w:semiHidden/>
    <w:rsid w:val="00C441FA"/>
    <w:rPr>
      <w:color w:val="808080"/>
    </w:rPr>
  </w:style>
  <w:style w:type="table" w:customStyle="1" w:styleId="ppTable">
    <w:name w:val="pp Table"/>
    <w:basedOn w:val="TableNormal"/>
    <w:uiPriority w:val="99"/>
    <w:rsid w:val="00C441FA"/>
    <w:pPr>
      <w:spacing w:after="0" w:line="240" w:lineRule="auto"/>
    </w:pPr>
    <w:rPr>
      <w:rFonts w:ascii="Arial" w:hAnsi="Arial"/>
      <w:sz w:val="20"/>
    </w:rPr>
    <w:tblPr>
      <w:tblInd w:w="0" w:type="dxa"/>
      <w:tblBorders>
        <w:top w:val="single" w:sz="12" w:space="0" w:color="969696"/>
        <w:left w:val="single" w:sz="12" w:space="0" w:color="969696"/>
        <w:bottom w:val="single" w:sz="12" w:space="0" w:color="969696"/>
        <w:right w:val="single" w:sz="12" w:space="0" w:color="969696"/>
        <w:insideH w:val="single" w:sz="12" w:space="0" w:color="969696"/>
        <w:insideV w:val="single" w:sz="12" w:space="0" w:color="969696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cPr>
      <w:shd w:val="clear" w:color="auto" w:fill="auto"/>
    </w:tcPr>
  </w:style>
  <w:style w:type="paragraph" w:customStyle="1" w:styleId="ppBulletListIndent2">
    <w:name w:val="pp Bullet List Indent 2"/>
    <w:basedOn w:val="ppBulletListIndent"/>
    <w:qFormat/>
    <w:rsid w:val="00C441FA"/>
    <w:pPr>
      <w:numPr>
        <w:ilvl w:val="3"/>
      </w:numPr>
      <w:ind w:left="2115" w:hanging="357"/>
    </w:pPr>
  </w:style>
  <w:style w:type="character" w:styleId="CommentReference">
    <w:name w:val="annotation reference"/>
    <w:basedOn w:val="DefaultParagraphFont"/>
    <w:uiPriority w:val="99"/>
    <w:semiHidden/>
    <w:unhideWhenUsed/>
    <w:rsid w:val="00720F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0F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0F61"/>
    <w:rPr>
      <w:rFonts w:eastAsiaTheme="minorEastAsia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0F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0F6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70EB1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372D00"/>
    <w:pPr>
      <w:spacing w:after="0" w:line="240" w:lineRule="auto"/>
    </w:pPr>
    <w:rPr>
      <w:rFonts w:eastAsiaTheme="minorEastAsia"/>
      <w:lang w:bidi="en-US"/>
    </w:rPr>
  </w:style>
  <w:style w:type="character" w:customStyle="1" w:styleId="ppNumberListChar">
    <w:name w:val="pp Number List Char"/>
    <w:basedOn w:val="DefaultParagraphFont"/>
    <w:link w:val="ppNumberList"/>
    <w:rsid w:val="006D6192"/>
    <w:rPr>
      <w:rFonts w:eastAsiaTheme="minorEastAsia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2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o.microsoft.com/fwlink/?LinkID=128752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://msdn.microsoft.com/vstudio/products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microsoft.com/downloads/details.aspx?FamilyId=AB99342F-5D1A-413D-8319-81DA479AB0D7" TargetMode="Externa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ppCont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E82FA-B655-496A-B1FF-6A6B741255E9}">
  <ds:schemaRefs>
    <ds:schemaRef ds:uri="http://www.w3.org/2001/XMLSchema"/>
  </ds:schemaRefs>
</ds:datastoreItem>
</file>

<file path=customXml/itemProps2.xml><?xml version="1.0" encoding="utf-8"?>
<ds:datastoreItem xmlns:ds="http://schemas.openxmlformats.org/officeDocument/2006/customXml" ds:itemID="{0CF66E4D-8742-4F53-9513-726CE9E53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ppContent.dotx</Template>
  <TotalTime>0</TotalTime>
  <Pages>6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2008-09-17T20:53:00Z</dcterms:created>
  <dcterms:modified xsi:type="dcterms:W3CDTF">2009-12-15T18:54:00Z</dcterms:modified>
</cp:coreProperties>
</file>